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D89E" w14:textId="77777777" w:rsidR="00BD2C56" w:rsidRDefault="00BD2C56" w:rsidP="00BD2C56">
      <w:pPr>
        <w:jc w:val="center"/>
        <w:outlineLvl w:val="0"/>
        <w:rPr>
          <w:b/>
          <w:sz w:val="40"/>
        </w:rPr>
      </w:pPr>
      <w:r>
        <w:rPr>
          <w:b/>
          <w:sz w:val="40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40"/>
            </w:rPr>
            <w:t>UNIVERSITY</w:t>
          </w:r>
        </w:smartTag>
        <w:r>
          <w:rPr>
            <w:b/>
            <w:sz w:val="40"/>
          </w:rPr>
          <w:t xml:space="preserve"> OF </w:t>
        </w:r>
        <w:smartTag w:uri="urn:schemas-microsoft-com:office:smarttags" w:element="PlaceName">
          <w:r>
            <w:rPr>
              <w:b/>
              <w:sz w:val="40"/>
            </w:rPr>
            <w:t>AUCKLAND</w:t>
          </w:r>
        </w:smartTag>
      </w:smartTag>
    </w:p>
    <w:p w14:paraId="43D9D37B" w14:textId="77777777" w:rsidR="00BD2C56" w:rsidRDefault="00BD2C56" w:rsidP="00BD2C56"/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BD2C56" w14:paraId="14CB6B1E" w14:textId="77777777" w:rsidTr="00541FDB">
        <w:trPr>
          <w:jc w:val="center"/>
        </w:trPr>
        <w:tc>
          <w:tcPr>
            <w:tcW w:w="6186" w:type="dxa"/>
          </w:tcPr>
          <w:p w14:paraId="1692E45C" w14:textId="77777777" w:rsidR="00BD2C56" w:rsidRDefault="00BD2C56" w:rsidP="00541FDB">
            <w:pPr>
              <w:jc w:val="center"/>
              <w:rPr>
                <w:b/>
              </w:rPr>
            </w:pPr>
          </w:p>
          <w:p w14:paraId="1C4F6CA0" w14:textId="77777777" w:rsidR="00BD2C56" w:rsidRDefault="00BD2C56" w:rsidP="00541FDB">
            <w:pPr>
              <w:jc w:val="center"/>
              <w:rPr>
                <w:b/>
              </w:rPr>
            </w:pPr>
            <w:r w:rsidRPr="00395A8A">
              <w:rPr>
                <w:b/>
              </w:rPr>
              <w:t>FIRST SEMESTER</w:t>
            </w:r>
            <w:r>
              <w:rPr>
                <w:b/>
              </w:rPr>
              <w:t>, 20</w:t>
            </w:r>
            <w:r w:rsidR="008D0117">
              <w:rPr>
                <w:b/>
              </w:rPr>
              <w:t>25</w:t>
            </w:r>
          </w:p>
          <w:p w14:paraId="2E06E961" w14:textId="77777777" w:rsidR="00BD2C56" w:rsidRDefault="00BD2C56" w:rsidP="00541FDB">
            <w:pPr>
              <w:jc w:val="center"/>
              <w:rPr>
                <w:b/>
              </w:rPr>
            </w:pPr>
            <w:r>
              <w:rPr>
                <w:b/>
              </w:rPr>
              <w:t>Campus:  City</w:t>
            </w:r>
          </w:p>
          <w:p w14:paraId="5A33EB01" w14:textId="77777777" w:rsidR="00BD2C56" w:rsidRDefault="00BD2C56" w:rsidP="00541FDB">
            <w:pPr>
              <w:jc w:val="center"/>
              <w:rPr>
                <w:b/>
              </w:rPr>
            </w:pPr>
          </w:p>
        </w:tc>
      </w:tr>
    </w:tbl>
    <w:p w14:paraId="5AD92B00" w14:textId="77777777" w:rsidR="00BD2C56" w:rsidRDefault="00BD2C56" w:rsidP="00BD2C56"/>
    <w:p w14:paraId="58537551" w14:textId="77777777" w:rsidR="00BD2C56" w:rsidRDefault="008D0117" w:rsidP="00BD2C56">
      <w:pPr>
        <w:jc w:val="center"/>
        <w:outlineLvl w:val="0"/>
        <w:rPr>
          <w:b/>
        </w:rPr>
      </w:pPr>
      <w:r>
        <w:rPr>
          <w:b/>
        </w:rPr>
        <w:t>NAME OF SCHOOL</w:t>
      </w:r>
    </w:p>
    <w:p w14:paraId="14C887DC" w14:textId="77777777" w:rsidR="00BD2C56" w:rsidRDefault="00BD2C56" w:rsidP="00BD2C56">
      <w:pPr>
        <w:jc w:val="center"/>
        <w:outlineLvl w:val="0"/>
        <w:rPr>
          <w:b/>
        </w:rPr>
      </w:pPr>
    </w:p>
    <w:p w14:paraId="6C10B7D2" w14:textId="77777777" w:rsidR="00BD2C56" w:rsidRDefault="008D0117" w:rsidP="00BD2C56">
      <w:pPr>
        <w:jc w:val="center"/>
        <w:rPr>
          <w:b/>
          <w:sz w:val="32"/>
        </w:rPr>
      </w:pPr>
      <w:r>
        <w:rPr>
          <w:b/>
          <w:sz w:val="32"/>
        </w:rPr>
        <w:t>EXAM TITLE</w:t>
      </w:r>
    </w:p>
    <w:p w14:paraId="5868D645" w14:textId="77777777" w:rsidR="00BD2C56" w:rsidRDefault="00BD2C56" w:rsidP="00BD2C56">
      <w:pPr>
        <w:jc w:val="center"/>
        <w:rPr>
          <w:b/>
        </w:rPr>
      </w:pPr>
    </w:p>
    <w:p w14:paraId="48F0ECF5" w14:textId="77777777" w:rsidR="00BD2C56" w:rsidRDefault="008D0117" w:rsidP="00BD2C56">
      <w:pPr>
        <w:jc w:val="center"/>
        <w:outlineLvl w:val="0"/>
        <w:rPr>
          <w:b/>
        </w:rPr>
      </w:pPr>
      <w:r>
        <w:rPr>
          <w:b/>
        </w:rPr>
        <w:t>Course Name</w:t>
      </w:r>
    </w:p>
    <w:p w14:paraId="5DBF4F50" w14:textId="77777777" w:rsidR="00BD2C56" w:rsidRDefault="00BD2C56" w:rsidP="00BD2C56">
      <w:pPr>
        <w:jc w:val="center"/>
        <w:rPr>
          <w:b/>
        </w:rPr>
      </w:pPr>
    </w:p>
    <w:p w14:paraId="0F52A7E0" w14:textId="77777777" w:rsidR="00BD2C56" w:rsidRDefault="00BD2C56" w:rsidP="00BD2C56">
      <w:pPr>
        <w:jc w:val="center"/>
        <w:rPr>
          <w:b/>
        </w:rPr>
      </w:pPr>
      <w:r>
        <w:rPr>
          <w:b/>
        </w:rPr>
        <w:t xml:space="preserve">(Time Allowed:  </w:t>
      </w:r>
      <w:r w:rsidR="008D0117">
        <w:rPr>
          <w:b/>
        </w:rPr>
        <w:t>##</w:t>
      </w:r>
      <w:r>
        <w:rPr>
          <w:b/>
        </w:rPr>
        <w:t xml:space="preserve"> minutes)</w:t>
      </w:r>
    </w:p>
    <w:p w14:paraId="70FF00DB" w14:textId="77777777" w:rsidR="00BD2C56" w:rsidRDefault="00BD2C56" w:rsidP="00BD2C56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BD2C56" w:rsidRPr="00FF675C" w14:paraId="5E791B63" w14:textId="77777777" w:rsidTr="00541FDB">
        <w:tc>
          <w:tcPr>
            <w:tcW w:w="8931" w:type="dxa"/>
          </w:tcPr>
          <w:p w14:paraId="01D0D284" w14:textId="77777777" w:rsidR="00BD2C56" w:rsidRDefault="00BD2C56" w:rsidP="00541FDB">
            <w:pPr>
              <w:rPr>
                <w:sz w:val="22"/>
                <w:szCs w:val="22"/>
              </w:rPr>
            </w:pPr>
            <w:r w:rsidRPr="0090567E">
              <w:rPr>
                <w:sz w:val="22"/>
                <w:szCs w:val="22"/>
              </w:rPr>
              <w:t>Note:</w:t>
            </w:r>
          </w:p>
          <w:p w14:paraId="4328B64B" w14:textId="0AA4107B" w:rsidR="00FE6EA7" w:rsidRDefault="00FE6EA7" w:rsidP="00541F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this cover page and appendix template </w:t>
            </w:r>
            <w:r w:rsidR="00A120C3">
              <w:rPr>
                <w:sz w:val="22"/>
                <w:szCs w:val="22"/>
              </w:rPr>
              <w:t xml:space="preserve">for </w:t>
            </w:r>
            <w:r w:rsidR="008F495F">
              <w:rPr>
                <w:sz w:val="22"/>
                <w:szCs w:val="22"/>
              </w:rPr>
              <w:t xml:space="preserve">MCQ </w:t>
            </w:r>
            <w:r w:rsidR="00A120C3">
              <w:rPr>
                <w:sz w:val="22"/>
                <w:szCs w:val="22"/>
              </w:rPr>
              <w:t xml:space="preserve">exam generation. </w:t>
            </w:r>
          </w:p>
          <w:p w14:paraId="0BE638C3" w14:textId="6A8BA564" w:rsidR="00A432D5" w:rsidRPr="00C24122" w:rsidRDefault="00B30D75" w:rsidP="00D97F5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432D5">
              <w:rPr>
                <w:sz w:val="22"/>
                <w:szCs w:val="22"/>
              </w:rPr>
              <w:t xml:space="preserve">Please </w:t>
            </w:r>
            <w:r w:rsidR="00FD4244" w:rsidRPr="00A432D5">
              <w:rPr>
                <w:sz w:val="22"/>
                <w:szCs w:val="22"/>
              </w:rPr>
              <w:t xml:space="preserve">view formatting to see </w:t>
            </w:r>
            <w:r w:rsidR="00336118">
              <w:rPr>
                <w:sz w:val="22"/>
                <w:szCs w:val="22"/>
              </w:rPr>
              <w:t xml:space="preserve">section </w:t>
            </w:r>
            <w:r w:rsidR="00FD4244" w:rsidRPr="00A432D5">
              <w:rPr>
                <w:sz w:val="22"/>
                <w:szCs w:val="22"/>
              </w:rPr>
              <w:t>break</w:t>
            </w:r>
            <w:r w:rsidR="00A432D5" w:rsidRPr="00A432D5">
              <w:rPr>
                <w:sz w:val="22"/>
                <w:szCs w:val="22"/>
              </w:rPr>
              <w:t xml:space="preserve"> locations</w:t>
            </w:r>
            <w:r w:rsidR="00FD4244" w:rsidRPr="00A432D5">
              <w:rPr>
                <w:sz w:val="22"/>
                <w:szCs w:val="22"/>
              </w:rPr>
              <w:t>.</w:t>
            </w:r>
            <w:r w:rsidR="00A432D5">
              <w:rPr>
                <w:noProof/>
              </w:rPr>
              <w:t xml:space="preserve"> </w:t>
            </w:r>
          </w:p>
          <w:p w14:paraId="1A1C4F55" w14:textId="77777777" w:rsidR="00C24122" w:rsidRPr="00A432D5" w:rsidRDefault="00C24122" w:rsidP="00C24122">
            <w:pPr>
              <w:rPr>
                <w:sz w:val="22"/>
                <w:szCs w:val="22"/>
              </w:rPr>
            </w:pPr>
          </w:p>
          <w:p w14:paraId="4B1C3616" w14:textId="77777777" w:rsidR="00FD4244" w:rsidRPr="00A432D5" w:rsidRDefault="00C24122" w:rsidP="00A432D5">
            <w:pPr>
              <w:ind w:left="360"/>
              <w:jc w:val="center"/>
              <w:rPr>
                <w:sz w:val="22"/>
                <w:szCs w:val="22"/>
              </w:rPr>
            </w:pPr>
            <w:r>
              <w:object w:dxaOrig="7800" w:dyaOrig="1395" w14:anchorId="68F692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69.75pt" o:ole="">
                  <v:imagedata r:id="rId8" o:title=""/>
                </v:shape>
                <o:OLEObject Type="Embed" ProgID="PBrush" ShapeID="_x0000_i1025" DrawAspect="Content" ObjectID="_1811526387" r:id="rId9"/>
              </w:object>
            </w:r>
          </w:p>
          <w:p w14:paraId="1453CB67" w14:textId="77777777" w:rsidR="00A120C3" w:rsidRPr="0090567E" w:rsidRDefault="00A120C3" w:rsidP="00541FDB">
            <w:pPr>
              <w:rPr>
                <w:sz w:val="22"/>
                <w:szCs w:val="22"/>
              </w:rPr>
            </w:pPr>
          </w:p>
          <w:p w14:paraId="69E05711" w14:textId="533C046D" w:rsidR="000B3DCA" w:rsidRPr="007751F5" w:rsidRDefault="00C24122" w:rsidP="00647C16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36118">
              <w:rPr>
                <w:b/>
                <w:bCs/>
                <w:sz w:val="22"/>
                <w:szCs w:val="22"/>
              </w:rPr>
              <w:t>Multiple choice questions will be inserted at the first section break</w:t>
            </w:r>
            <w:r w:rsidR="00336118">
              <w:rPr>
                <w:sz w:val="22"/>
                <w:szCs w:val="22"/>
              </w:rPr>
              <w:t>.</w:t>
            </w:r>
            <w:r w:rsidR="00647C16" w:rsidRPr="007751F5">
              <w:rPr>
                <w:sz w:val="22"/>
                <w:szCs w:val="22"/>
              </w:rPr>
              <w:t xml:space="preserve"> </w:t>
            </w:r>
          </w:p>
        </w:tc>
      </w:tr>
      <w:tr w:rsidR="00647C16" w:rsidRPr="00647C16" w14:paraId="4F63E687" w14:textId="77777777" w:rsidTr="00541FDB">
        <w:tc>
          <w:tcPr>
            <w:tcW w:w="8931" w:type="dxa"/>
          </w:tcPr>
          <w:p w14:paraId="671C9A9A" w14:textId="77777777" w:rsidR="00A432D5" w:rsidRPr="00647C16" w:rsidRDefault="00A432D5" w:rsidP="00541FDB">
            <w:pPr>
              <w:rPr>
                <w:sz w:val="22"/>
                <w:szCs w:val="22"/>
              </w:rPr>
            </w:pPr>
          </w:p>
        </w:tc>
      </w:tr>
    </w:tbl>
    <w:p w14:paraId="7420080F" w14:textId="77777777" w:rsidR="00984F8C" w:rsidRDefault="00984F8C" w:rsidP="00D2531E">
      <w:pPr>
        <w:rPr>
          <w:noProof/>
        </w:rPr>
      </w:pPr>
      <w:bookmarkStart w:id="0" w:name="mc"/>
      <w:bookmarkEnd w:id="0"/>
    </w:p>
    <w:p w14:paraId="56774335" w14:textId="1562388C" w:rsidR="00D12C67" w:rsidRPr="00D2531E" w:rsidRDefault="00E30F76" w:rsidP="00D2531E">
      <w:pPr>
        <w:rPr>
          <w:noProof/>
        </w:rPr>
        <w:sectPr w:rsidR="00D12C67" w:rsidRPr="00D2531E" w:rsidSect="009D597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  <w:r w:rsidRPr="00647C16">
        <w:rPr>
          <w:noProof/>
        </w:rPr>
        <w:br w:type="page"/>
      </w:r>
    </w:p>
    <w:p w14:paraId="29D3CC57" w14:textId="77777777" w:rsidR="00336118" w:rsidRDefault="00336118" w:rsidP="00D2531E"/>
    <w:p w14:paraId="5E8D97DD" w14:textId="77777777" w:rsidR="00D2531E" w:rsidRDefault="00D2531E" w:rsidP="00D2531E"/>
    <w:p w14:paraId="66DF4BA3" w14:textId="163B43BC" w:rsidR="00031CD2" w:rsidRDefault="001B164C" w:rsidP="002D77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345CB3" w14:textId="77777777" w:rsidR="001B164C" w:rsidRDefault="001B164C" w:rsidP="002D77AD">
      <w:pPr>
        <w:rPr>
          <w:sz w:val="28"/>
          <w:szCs w:val="28"/>
        </w:rPr>
        <w:sectPr w:rsidR="001B164C" w:rsidSect="000D5B86">
          <w:headerReference w:type="first" r:id="rId14"/>
          <w:footerReference w:type="first" r:id="rId15"/>
          <w:type w:val="continuous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0029CC6C" w14:textId="77777777" w:rsidR="00940FEB" w:rsidRDefault="00940FEB" w:rsidP="00940FEB">
      <w:pPr>
        <w:jc w:val="center"/>
        <w:outlineLvl w:val="0"/>
        <w:rPr>
          <w:b/>
        </w:rPr>
      </w:pPr>
      <w:r>
        <w:rPr>
          <w:b/>
        </w:rPr>
        <w:lastRenderedPageBreak/>
        <w:t>APPENDIX</w:t>
      </w:r>
    </w:p>
    <w:p w14:paraId="5E93F797" w14:textId="77777777" w:rsidR="009F224C" w:rsidRDefault="009F224C" w:rsidP="00726FA8">
      <w:pPr>
        <w:jc w:val="center"/>
        <w:outlineLvl w:val="0"/>
        <w:rPr>
          <w:b/>
          <w:lang w:val="sv-SE"/>
        </w:rPr>
      </w:pPr>
    </w:p>
    <w:p w14:paraId="6D8E4A1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6CEE62C" w14:textId="77777777" w:rsidR="001B164C" w:rsidRDefault="001B164C" w:rsidP="00726FA8">
      <w:pPr>
        <w:jc w:val="center"/>
        <w:outlineLvl w:val="0"/>
        <w:rPr>
          <w:b/>
          <w:lang w:val="sv-SE"/>
        </w:rPr>
      </w:pPr>
    </w:p>
    <w:p w14:paraId="06BCAA8D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EE78937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387B9FA" w14:textId="77777777" w:rsidR="00E41E3E" w:rsidRDefault="00E41E3E" w:rsidP="00E41E3E">
      <w:pPr>
        <w:jc w:val="center"/>
      </w:pPr>
      <w:r>
        <w:t>________________________________________</w:t>
      </w:r>
    </w:p>
    <w:sectPr w:rsidR="00E41E3E" w:rsidSect="00B671BF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26C82" w14:textId="77777777" w:rsidR="00672269" w:rsidRDefault="00672269">
      <w:r>
        <w:separator/>
      </w:r>
    </w:p>
  </w:endnote>
  <w:endnote w:type="continuationSeparator" w:id="0">
    <w:p w14:paraId="2C63871D" w14:textId="77777777" w:rsidR="00672269" w:rsidRDefault="0067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93F7" w14:textId="77777777" w:rsidR="001B164C" w:rsidRPr="00151987" w:rsidRDefault="001B164C" w:rsidP="001B164C">
    <w:pPr>
      <w:pStyle w:val="Footer"/>
      <w:jc w:val="right"/>
    </w:pPr>
    <w:r>
      <w:rPr>
        <w:lang w:val="en-US"/>
      </w:rPr>
      <w:t>CONTINUED</w:t>
    </w:r>
  </w:p>
  <w:p w14:paraId="1FA54A71" w14:textId="77777777" w:rsidR="001B164C" w:rsidRDefault="001B1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A7F21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1AAC1245" w14:textId="77777777" w:rsidR="00A5016E" w:rsidRDefault="00A5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E3E81" w14:textId="77777777" w:rsidR="001B164C" w:rsidRPr="00151987" w:rsidRDefault="001B164C" w:rsidP="001B164C">
    <w:pPr>
      <w:pStyle w:val="Footer"/>
      <w:jc w:val="right"/>
    </w:pPr>
    <w:r>
      <w:rPr>
        <w:lang w:val="en-US"/>
      </w:rPr>
      <w:t>CONTINUED</w:t>
    </w:r>
  </w:p>
  <w:p w14:paraId="655899E0" w14:textId="77777777" w:rsidR="00A5016E" w:rsidRPr="001F1512" w:rsidRDefault="00A5016E" w:rsidP="00B671BF">
    <w:pPr>
      <w:pStyle w:val="Footer"/>
      <w:tabs>
        <w:tab w:val="clear" w:pos="8306"/>
        <w:tab w:val="left" w:pos="7505"/>
        <w:tab w:val="right" w:pos="9000"/>
      </w:tabs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A2CBF" w14:textId="77777777" w:rsidR="003D542C" w:rsidRDefault="003D542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9B19" w14:textId="77777777" w:rsidR="003D542C" w:rsidRPr="001F1512" w:rsidRDefault="003D542C" w:rsidP="00B671BF">
    <w:pPr>
      <w:pStyle w:val="Footer"/>
      <w:tabs>
        <w:tab w:val="clear" w:pos="8306"/>
        <w:tab w:val="left" w:pos="7505"/>
        <w:tab w:val="right" w:pos="90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E190" w14:textId="77777777" w:rsidR="00672269" w:rsidRDefault="00672269">
      <w:r>
        <w:separator/>
      </w:r>
    </w:p>
  </w:footnote>
  <w:footnote w:type="continuationSeparator" w:id="0">
    <w:p w14:paraId="47EB30EE" w14:textId="77777777" w:rsidR="00672269" w:rsidRDefault="0067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12738" w14:textId="7D92CD32" w:rsidR="003D542C" w:rsidRPr="009D597B" w:rsidRDefault="003D542C" w:rsidP="003D542C">
    <w:pPr>
      <w:pStyle w:val="Header"/>
      <w:tabs>
        <w:tab w:val="clear" w:pos="8306"/>
        <w:tab w:val="right" w:pos="9000"/>
      </w:tabs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79298A9F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457AE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</w:r>
    <w:r>
      <w:rPr>
        <w:rStyle w:val="PageNumber"/>
      </w:rPr>
      <w:tab/>
      <w:t>&lt;COURSE CODE&gt;</w:t>
    </w:r>
  </w:p>
  <w:p w14:paraId="20D472C6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DBAC2" w14:textId="13C4EE1D" w:rsidR="00A5016E" w:rsidRPr="009D597B" w:rsidRDefault="003D542C" w:rsidP="00D2531E">
    <w:pPr>
      <w:pStyle w:val="Header"/>
      <w:tabs>
        <w:tab w:val="clear" w:pos="4153"/>
        <w:tab w:val="clear" w:pos="8306"/>
        <w:tab w:val="center" w:pos="4536"/>
        <w:tab w:val="right" w:pos="9000"/>
      </w:tabs>
      <w:rPr>
        <w:rStyle w:val="PageNumber"/>
      </w:rPr>
    </w:pPr>
    <w:r>
      <w:t>&lt;VERSION&gt;</w:t>
    </w:r>
    <w:r w:rsidR="00A5016E">
      <w:tab/>
      <w:t xml:space="preserve">- </w:t>
    </w:r>
    <w:r w:rsidR="00A5016E">
      <w:rPr>
        <w:rStyle w:val="PageNumber"/>
      </w:rPr>
      <w:fldChar w:fldCharType="begin"/>
    </w:r>
    <w:r w:rsidR="00A5016E">
      <w:rPr>
        <w:rStyle w:val="PageNumber"/>
      </w:rPr>
      <w:instrText xml:space="preserve"> PAGE </w:instrText>
    </w:r>
    <w:r w:rsidR="00A5016E">
      <w:rPr>
        <w:rStyle w:val="PageNumber"/>
      </w:rPr>
      <w:fldChar w:fldCharType="separate"/>
    </w:r>
    <w:r w:rsidR="00A5016E">
      <w:rPr>
        <w:rStyle w:val="PageNumber"/>
        <w:noProof/>
      </w:rPr>
      <w:t>10</w:t>
    </w:r>
    <w:r w:rsidR="00A5016E">
      <w:rPr>
        <w:rStyle w:val="PageNumber"/>
      </w:rPr>
      <w:fldChar w:fldCharType="end"/>
    </w:r>
    <w:r w:rsidR="00A5016E">
      <w:rPr>
        <w:rStyle w:val="PageNumber"/>
      </w:rPr>
      <w:t xml:space="preserve"> -</w:t>
    </w:r>
    <w:r w:rsidR="00A5016E">
      <w:rPr>
        <w:rStyle w:val="PageNumber"/>
      </w:rPr>
      <w:tab/>
      <w:t>&lt;COURSE CODE&gt;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204F" w14:textId="77777777" w:rsidR="00D2531E" w:rsidRPr="009D597B" w:rsidRDefault="00D2531E" w:rsidP="00D2531E">
    <w:pPr>
      <w:pStyle w:val="Header"/>
      <w:tabs>
        <w:tab w:val="clear" w:pos="8306"/>
        <w:tab w:val="right" w:pos="9000"/>
      </w:tabs>
      <w:rPr>
        <w:rStyle w:val="PageNumber"/>
      </w:rPr>
    </w:pPr>
    <w:r>
      <w:t>APPENDIX&gt;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494E4803" w14:textId="77777777" w:rsidR="00D2531E" w:rsidRDefault="00D2531E" w:rsidP="008A7FC9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F8AA2" w14:textId="403ABD99" w:rsidR="00D2531E" w:rsidRPr="009D597B" w:rsidRDefault="00D2531E" w:rsidP="00D2531E">
    <w:pPr>
      <w:pStyle w:val="Header"/>
      <w:tabs>
        <w:tab w:val="clear" w:pos="4153"/>
        <w:tab w:val="clear" w:pos="8306"/>
        <w:tab w:val="center" w:pos="4536"/>
        <w:tab w:val="right" w:pos="9000"/>
      </w:tabs>
      <w:rPr>
        <w:rStyle w:val="PageNumber"/>
      </w:rPr>
    </w:pPr>
    <w:r>
      <w:t>&lt;APPENDIX</w:t>
    </w:r>
    <w:r>
      <w:t>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C12"/>
    <w:multiLevelType w:val="multilevel"/>
    <w:tmpl w:val="F1DA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4B2093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A20E4"/>
    <w:multiLevelType w:val="hybridMultilevel"/>
    <w:tmpl w:val="C8E80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4B1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0AC"/>
    <w:multiLevelType w:val="hybridMultilevel"/>
    <w:tmpl w:val="649E8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785"/>
    <w:multiLevelType w:val="hybridMultilevel"/>
    <w:tmpl w:val="85C8A9D6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7C97"/>
    <w:multiLevelType w:val="multilevel"/>
    <w:tmpl w:val="0D1E7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82D13B2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940"/>
    <w:multiLevelType w:val="hybridMultilevel"/>
    <w:tmpl w:val="B622C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6C35"/>
    <w:multiLevelType w:val="hybridMultilevel"/>
    <w:tmpl w:val="C4DCA524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248FF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0240632"/>
    <w:multiLevelType w:val="hybridMultilevel"/>
    <w:tmpl w:val="3814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827BF"/>
    <w:multiLevelType w:val="hybridMultilevel"/>
    <w:tmpl w:val="1D6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4B35"/>
    <w:multiLevelType w:val="hybridMultilevel"/>
    <w:tmpl w:val="087019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C803E2"/>
    <w:multiLevelType w:val="hybridMultilevel"/>
    <w:tmpl w:val="D5EEA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638"/>
    <w:multiLevelType w:val="hybridMultilevel"/>
    <w:tmpl w:val="6EAC23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C3F3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F99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A3CAE"/>
    <w:multiLevelType w:val="hybridMultilevel"/>
    <w:tmpl w:val="A0CAD4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12B1"/>
    <w:multiLevelType w:val="hybridMultilevel"/>
    <w:tmpl w:val="4D16C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32A04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542F58FE"/>
    <w:multiLevelType w:val="hybridMultilevel"/>
    <w:tmpl w:val="286AD2C8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D4C3E"/>
    <w:multiLevelType w:val="hybridMultilevel"/>
    <w:tmpl w:val="9F54F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D3C63"/>
    <w:multiLevelType w:val="hybridMultilevel"/>
    <w:tmpl w:val="DEAA9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44590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937162"/>
    <w:multiLevelType w:val="multilevel"/>
    <w:tmpl w:val="8826BB2C"/>
    <w:lvl w:ilvl="0">
      <w:start w:val="4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AD6F94"/>
    <w:multiLevelType w:val="hybridMultilevel"/>
    <w:tmpl w:val="882C6E70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C16AD"/>
    <w:multiLevelType w:val="hybridMultilevel"/>
    <w:tmpl w:val="FDEA90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465"/>
    <w:multiLevelType w:val="multilevel"/>
    <w:tmpl w:val="AD6C9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48519680">
    <w:abstractNumId w:val="25"/>
  </w:num>
  <w:num w:numId="2" w16cid:durableId="664489">
    <w:abstractNumId w:val="0"/>
  </w:num>
  <w:num w:numId="3" w16cid:durableId="1056776957">
    <w:abstractNumId w:val="23"/>
  </w:num>
  <w:num w:numId="4" w16cid:durableId="1867719285">
    <w:abstractNumId w:val="28"/>
  </w:num>
  <w:num w:numId="5" w16cid:durableId="263152556">
    <w:abstractNumId w:val="6"/>
  </w:num>
  <w:num w:numId="6" w16cid:durableId="468397390">
    <w:abstractNumId w:val="15"/>
  </w:num>
  <w:num w:numId="7" w16cid:durableId="1356272509">
    <w:abstractNumId w:val="9"/>
  </w:num>
  <w:num w:numId="8" w16cid:durableId="1585605796">
    <w:abstractNumId w:val="8"/>
  </w:num>
  <w:num w:numId="9" w16cid:durableId="617376334">
    <w:abstractNumId w:val="22"/>
  </w:num>
  <w:num w:numId="10" w16cid:durableId="254947921">
    <w:abstractNumId w:val="4"/>
  </w:num>
  <w:num w:numId="11" w16cid:durableId="204145038">
    <w:abstractNumId w:val="2"/>
  </w:num>
  <w:num w:numId="12" w16cid:durableId="1517503720">
    <w:abstractNumId w:val="27"/>
  </w:num>
  <w:num w:numId="13" w16cid:durableId="1002002350">
    <w:abstractNumId w:val="3"/>
  </w:num>
  <w:num w:numId="14" w16cid:durableId="1809856658">
    <w:abstractNumId w:val="1"/>
  </w:num>
  <w:num w:numId="15" w16cid:durableId="91705882">
    <w:abstractNumId w:val="21"/>
  </w:num>
  <w:num w:numId="16" w16cid:durableId="1748724473">
    <w:abstractNumId w:val="19"/>
  </w:num>
  <w:num w:numId="17" w16cid:durableId="593896953">
    <w:abstractNumId w:val="18"/>
  </w:num>
  <w:num w:numId="18" w16cid:durableId="236549728">
    <w:abstractNumId w:val="11"/>
  </w:num>
  <w:num w:numId="19" w16cid:durableId="3896805">
    <w:abstractNumId w:val="14"/>
  </w:num>
  <w:num w:numId="20" w16cid:durableId="286350380">
    <w:abstractNumId w:val="13"/>
  </w:num>
  <w:num w:numId="21" w16cid:durableId="1057051740">
    <w:abstractNumId w:val="12"/>
  </w:num>
  <w:num w:numId="22" w16cid:durableId="432214106">
    <w:abstractNumId w:val="5"/>
  </w:num>
  <w:num w:numId="23" w16cid:durableId="1968077890">
    <w:abstractNumId w:val="26"/>
  </w:num>
  <w:num w:numId="24" w16cid:durableId="1088696507">
    <w:abstractNumId w:val="10"/>
  </w:num>
  <w:num w:numId="25" w16cid:durableId="565380513">
    <w:abstractNumId w:val="20"/>
  </w:num>
  <w:num w:numId="26" w16cid:durableId="538129980">
    <w:abstractNumId w:val="7"/>
  </w:num>
  <w:num w:numId="27" w16cid:durableId="1398211850">
    <w:abstractNumId w:val="17"/>
  </w:num>
  <w:num w:numId="28" w16cid:durableId="139424958">
    <w:abstractNumId w:val="24"/>
  </w:num>
  <w:num w:numId="29" w16cid:durableId="169996303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2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69"/>
    <w:rsid w:val="0000217F"/>
    <w:rsid w:val="00002749"/>
    <w:rsid w:val="00002C03"/>
    <w:rsid w:val="00002ED6"/>
    <w:rsid w:val="00006C62"/>
    <w:rsid w:val="000109D6"/>
    <w:rsid w:val="00010ADE"/>
    <w:rsid w:val="00012485"/>
    <w:rsid w:val="0001260C"/>
    <w:rsid w:val="0001291F"/>
    <w:rsid w:val="000132E8"/>
    <w:rsid w:val="000148B2"/>
    <w:rsid w:val="00015DE0"/>
    <w:rsid w:val="00017740"/>
    <w:rsid w:val="00020F6F"/>
    <w:rsid w:val="00022E6A"/>
    <w:rsid w:val="000270D2"/>
    <w:rsid w:val="00027F34"/>
    <w:rsid w:val="00031AFD"/>
    <w:rsid w:val="00031CD2"/>
    <w:rsid w:val="00032620"/>
    <w:rsid w:val="00032B4E"/>
    <w:rsid w:val="00036022"/>
    <w:rsid w:val="000375EC"/>
    <w:rsid w:val="000401B9"/>
    <w:rsid w:val="0004118F"/>
    <w:rsid w:val="000412E3"/>
    <w:rsid w:val="0004190F"/>
    <w:rsid w:val="000445E2"/>
    <w:rsid w:val="00045B1F"/>
    <w:rsid w:val="00047F69"/>
    <w:rsid w:val="00051B10"/>
    <w:rsid w:val="0005426B"/>
    <w:rsid w:val="00054C01"/>
    <w:rsid w:val="00055BDA"/>
    <w:rsid w:val="0006300A"/>
    <w:rsid w:val="0006469E"/>
    <w:rsid w:val="00066EB3"/>
    <w:rsid w:val="000674C5"/>
    <w:rsid w:val="00067760"/>
    <w:rsid w:val="00067BFB"/>
    <w:rsid w:val="00067D5C"/>
    <w:rsid w:val="000738AB"/>
    <w:rsid w:val="00075B61"/>
    <w:rsid w:val="00083252"/>
    <w:rsid w:val="00083D4B"/>
    <w:rsid w:val="00092C48"/>
    <w:rsid w:val="00094112"/>
    <w:rsid w:val="0009797D"/>
    <w:rsid w:val="000A1B90"/>
    <w:rsid w:val="000A4290"/>
    <w:rsid w:val="000B0934"/>
    <w:rsid w:val="000B1050"/>
    <w:rsid w:val="000B121F"/>
    <w:rsid w:val="000B2761"/>
    <w:rsid w:val="000B3DCA"/>
    <w:rsid w:val="000B7373"/>
    <w:rsid w:val="000C103E"/>
    <w:rsid w:val="000C5A82"/>
    <w:rsid w:val="000C674B"/>
    <w:rsid w:val="000D5B86"/>
    <w:rsid w:val="000D66F9"/>
    <w:rsid w:val="000D758F"/>
    <w:rsid w:val="000E3979"/>
    <w:rsid w:val="000E42CF"/>
    <w:rsid w:val="000E45F7"/>
    <w:rsid w:val="000E526E"/>
    <w:rsid w:val="000E6AC9"/>
    <w:rsid w:val="000F36F9"/>
    <w:rsid w:val="000F4D2A"/>
    <w:rsid w:val="000F7629"/>
    <w:rsid w:val="001033F7"/>
    <w:rsid w:val="00103B85"/>
    <w:rsid w:val="00105441"/>
    <w:rsid w:val="00105702"/>
    <w:rsid w:val="00106BC8"/>
    <w:rsid w:val="00107B6F"/>
    <w:rsid w:val="00107E0C"/>
    <w:rsid w:val="00107FF4"/>
    <w:rsid w:val="001111C4"/>
    <w:rsid w:val="00113404"/>
    <w:rsid w:val="0011698B"/>
    <w:rsid w:val="0012192D"/>
    <w:rsid w:val="00125862"/>
    <w:rsid w:val="00127EE6"/>
    <w:rsid w:val="00130C98"/>
    <w:rsid w:val="001317F0"/>
    <w:rsid w:val="00144B79"/>
    <w:rsid w:val="00144B7F"/>
    <w:rsid w:val="001455C8"/>
    <w:rsid w:val="00146903"/>
    <w:rsid w:val="00147E7D"/>
    <w:rsid w:val="0015054A"/>
    <w:rsid w:val="00151987"/>
    <w:rsid w:val="00153FBE"/>
    <w:rsid w:val="001577B5"/>
    <w:rsid w:val="001578CF"/>
    <w:rsid w:val="00160D84"/>
    <w:rsid w:val="001627F8"/>
    <w:rsid w:val="001632A8"/>
    <w:rsid w:val="001653B9"/>
    <w:rsid w:val="00166492"/>
    <w:rsid w:val="00166C1C"/>
    <w:rsid w:val="00166EA3"/>
    <w:rsid w:val="00172E9A"/>
    <w:rsid w:val="00173B60"/>
    <w:rsid w:val="00174FD2"/>
    <w:rsid w:val="00180414"/>
    <w:rsid w:val="00182C03"/>
    <w:rsid w:val="001830DF"/>
    <w:rsid w:val="0019350F"/>
    <w:rsid w:val="001947BA"/>
    <w:rsid w:val="00195A69"/>
    <w:rsid w:val="001A0BFD"/>
    <w:rsid w:val="001A17EC"/>
    <w:rsid w:val="001A21ED"/>
    <w:rsid w:val="001B01BF"/>
    <w:rsid w:val="001B03E9"/>
    <w:rsid w:val="001B164C"/>
    <w:rsid w:val="001B2E09"/>
    <w:rsid w:val="001B63B3"/>
    <w:rsid w:val="001B68AD"/>
    <w:rsid w:val="001B7716"/>
    <w:rsid w:val="001C233B"/>
    <w:rsid w:val="001C32A8"/>
    <w:rsid w:val="001C5E6A"/>
    <w:rsid w:val="001C618F"/>
    <w:rsid w:val="001C74FE"/>
    <w:rsid w:val="001D05DD"/>
    <w:rsid w:val="001D091F"/>
    <w:rsid w:val="001D09F0"/>
    <w:rsid w:val="001D11C2"/>
    <w:rsid w:val="001D4289"/>
    <w:rsid w:val="001D4A4F"/>
    <w:rsid w:val="001D61FB"/>
    <w:rsid w:val="001D72DE"/>
    <w:rsid w:val="001E1309"/>
    <w:rsid w:val="001E2349"/>
    <w:rsid w:val="001E236D"/>
    <w:rsid w:val="001E300A"/>
    <w:rsid w:val="001E6D5B"/>
    <w:rsid w:val="001E7D16"/>
    <w:rsid w:val="001F0AC9"/>
    <w:rsid w:val="001F1512"/>
    <w:rsid w:val="001F1B90"/>
    <w:rsid w:val="001F2FEB"/>
    <w:rsid w:val="001F34DA"/>
    <w:rsid w:val="001F5A00"/>
    <w:rsid w:val="001F7B22"/>
    <w:rsid w:val="002007F3"/>
    <w:rsid w:val="0020151C"/>
    <w:rsid w:val="002056EC"/>
    <w:rsid w:val="00210233"/>
    <w:rsid w:val="002104E9"/>
    <w:rsid w:val="002121EB"/>
    <w:rsid w:val="00212800"/>
    <w:rsid w:val="00213C82"/>
    <w:rsid w:val="00215296"/>
    <w:rsid w:val="0022169F"/>
    <w:rsid w:val="002227DA"/>
    <w:rsid w:val="0022616A"/>
    <w:rsid w:val="0023095F"/>
    <w:rsid w:val="002316C9"/>
    <w:rsid w:val="002335F6"/>
    <w:rsid w:val="00234B0A"/>
    <w:rsid w:val="0024032B"/>
    <w:rsid w:val="0024739B"/>
    <w:rsid w:val="002503D2"/>
    <w:rsid w:val="002557B1"/>
    <w:rsid w:val="002574B2"/>
    <w:rsid w:val="00262BE4"/>
    <w:rsid w:val="00266F4C"/>
    <w:rsid w:val="00273A46"/>
    <w:rsid w:val="00274510"/>
    <w:rsid w:val="00276775"/>
    <w:rsid w:val="002838B9"/>
    <w:rsid w:val="00285313"/>
    <w:rsid w:val="0028742E"/>
    <w:rsid w:val="00287EF4"/>
    <w:rsid w:val="002903C0"/>
    <w:rsid w:val="002918DF"/>
    <w:rsid w:val="00293C4B"/>
    <w:rsid w:val="00294322"/>
    <w:rsid w:val="00294C60"/>
    <w:rsid w:val="002A1520"/>
    <w:rsid w:val="002A1D32"/>
    <w:rsid w:val="002A3BA8"/>
    <w:rsid w:val="002A6575"/>
    <w:rsid w:val="002A748D"/>
    <w:rsid w:val="002A7EFE"/>
    <w:rsid w:val="002B1434"/>
    <w:rsid w:val="002B1922"/>
    <w:rsid w:val="002B2042"/>
    <w:rsid w:val="002B24A2"/>
    <w:rsid w:val="002B30BD"/>
    <w:rsid w:val="002B43FA"/>
    <w:rsid w:val="002C0473"/>
    <w:rsid w:val="002C0E2F"/>
    <w:rsid w:val="002C1B48"/>
    <w:rsid w:val="002C1D93"/>
    <w:rsid w:val="002C2483"/>
    <w:rsid w:val="002C510F"/>
    <w:rsid w:val="002C61FF"/>
    <w:rsid w:val="002C7FC4"/>
    <w:rsid w:val="002D0F98"/>
    <w:rsid w:val="002D2FA9"/>
    <w:rsid w:val="002D505A"/>
    <w:rsid w:val="002D5421"/>
    <w:rsid w:val="002D68BA"/>
    <w:rsid w:val="002D77AD"/>
    <w:rsid w:val="002D7853"/>
    <w:rsid w:val="002E07CD"/>
    <w:rsid w:val="002E63F3"/>
    <w:rsid w:val="002F4823"/>
    <w:rsid w:val="002F672A"/>
    <w:rsid w:val="002F69BD"/>
    <w:rsid w:val="002F736F"/>
    <w:rsid w:val="00300211"/>
    <w:rsid w:val="0030064E"/>
    <w:rsid w:val="00300720"/>
    <w:rsid w:val="003036A8"/>
    <w:rsid w:val="003045A1"/>
    <w:rsid w:val="0030460C"/>
    <w:rsid w:val="00307155"/>
    <w:rsid w:val="003139F5"/>
    <w:rsid w:val="00313AB0"/>
    <w:rsid w:val="00317835"/>
    <w:rsid w:val="003206A1"/>
    <w:rsid w:val="003206D0"/>
    <w:rsid w:val="00320A07"/>
    <w:rsid w:val="00321DBB"/>
    <w:rsid w:val="00322E6B"/>
    <w:rsid w:val="003326A5"/>
    <w:rsid w:val="00334CAF"/>
    <w:rsid w:val="00334CEF"/>
    <w:rsid w:val="003350CC"/>
    <w:rsid w:val="0033545F"/>
    <w:rsid w:val="00336118"/>
    <w:rsid w:val="00336652"/>
    <w:rsid w:val="00336E25"/>
    <w:rsid w:val="00337B18"/>
    <w:rsid w:val="003421E3"/>
    <w:rsid w:val="00342A29"/>
    <w:rsid w:val="00342EB4"/>
    <w:rsid w:val="00344299"/>
    <w:rsid w:val="0034515F"/>
    <w:rsid w:val="00353594"/>
    <w:rsid w:val="00354694"/>
    <w:rsid w:val="00356590"/>
    <w:rsid w:val="00357A02"/>
    <w:rsid w:val="00361558"/>
    <w:rsid w:val="0036167E"/>
    <w:rsid w:val="003619A3"/>
    <w:rsid w:val="00370301"/>
    <w:rsid w:val="00371CAA"/>
    <w:rsid w:val="0037480A"/>
    <w:rsid w:val="003760EA"/>
    <w:rsid w:val="0037702D"/>
    <w:rsid w:val="00382209"/>
    <w:rsid w:val="003834E4"/>
    <w:rsid w:val="00383D28"/>
    <w:rsid w:val="003915E9"/>
    <w:rsid w:val="00392369"/>
    <w:rsid w:val="0039314E"/>
    <w:rsid w:val="00393F6F"/>
    <w:rsid w:val="0039488F"/>
    <w:rsid w:val="00395A8A"/>
    <w:rsid w:val="003A3B6B"/>
    <w:rsid w:val="003A6979"/>
    <w:rsid w:val="003B1592"/>
    <w:rsid w:val="003B6102"/>
    <w:rsid w:val="003B6D83"/>
    <w:rsid w:val="003C01B0"/>
    <w:rsid w:val="003C1601"/>
    <w:rsid w:val="003C2C74"/>
    <w:rsid w:val="003C2F9B"/>
    <w:rsid w:val="003C7898"/>
    <w:rsid w:val="003D1B91"/>
    <w:rsid w:val="003D29C1"/>
    <w:rsid w:val="003D317C"/>
    <w:rsid w:val="003D3F71"/>
    <w:rsid w:val="003D542C"/>
    <w:rsid w:val="003D565E"/>
    <w:rsid w:val="003E0EC2"/>
    <w:rsid w:val="003E1881"/>
    <w:rsid w:val="003E617D"/>
    <w:rsid w:val="003E6644"/>
    <w:rsid w:val="003E670A"/>
    <w:rsid w:val="003E78D5"/>
    <w:rsid w:val="003F1978"/>
    <w:rsid w:val="003F36A2"/>
    <w:rsid w:val="003F5437"/>
    <w:rsid w:val="003F7254"/>
    <w:rsid w:val="00400B02"/>
    <w:rsid w:val="00401D28"/>
    <w:rsid w:val="004031C4"/>
    <w:rsid w:val="00403B46"/>
    <w:rsid w:val="00407766"/>
    <w:rsid w:val="00407DAB"/>
    <w:rsid w:val="00410BE9"/>
    <w:rsid w:val="00414D60"/>
    <w:rsid w:val="004150E7"/>
    <w:rsid w:val="00420C0F"/>
    <w:rsid w:val="00420F4B"/>
    <w:rsid w:val="00421DE8"/>
    <w:rsid w:val="004245C3"/>
    <w:rsid w:val="00425E2D"/>
    <w:rsid w:val="00425F0F"/>
    <w:rsid w:val="00426271"/>
    <w:rsid w:val="004264B7"/>
    <w:rsid w:val="00432C94"/>
    <w:rsid w:val="004337A5"/>
    <w:rsid w:val="00436765"/>
    <w:rsid w:val="00436A5F"/>
    <w:rsid w:val="00440722"/>
    <w:rsid w:val="00440F64"/>
    <w:rsid w:val="00441083"/>
    <w:rsid w:val="00441D84"/>
    <w:rsid w:val="00443652"/>
    <w:rsid w:val="00445991"/>
    <w:rsid w:val="00446BE5"/>
    <w:rsid w:val="00450765"/>
    <w:rsid w:val="004510B2"/>
    <w:rsid w:val="0045472D"/>
    <w:rsid w:val="0046107D"/>
    <w:rsid w:val="004613BA"/>
    <w:rsid w:val="00461736"/>
    <w:rsid w:val="00461EDC"/>
    <w:rsid w:val="004623CA"/>
    <w:rsid w:val="00463D2C"/>
    <w:rsid w:val="00465430"/>
    <w:rsid w:val="0046628F"/>
    <w:rsid w:val="004674C2"/>
    <w:rsid w:val="0047055C"/>
    <w:rsid w:val="00471B30"/>
    <w:rsid w:val="00471D0E"/>
    <w:rsid w:val="004732DD"/>
    <w:rsid w:val="0047537E"/>
    <w:rsid w:val="004848C2"/>
    <w:rsid w:val="00484C44"/>
    <w:rsid w:val="00490BF8"/>
    <w:rsid w:val="00491A87"/>
    <w:rsid w:val="00491DC2"/>
    <w:rsid w:val="00495629"/>
    <w:rsid w:val="00497DD5"/>
    <w:rsid w:val="004A0ECF"/>
    <w:rsid w:val="004A1CC7"/>
    <w:rsid w:val="004A6524"/>
    <w:rsid w:val="004B0B4E"/>
    <w:rsid w:val="004B5C69"/>
    <w:rsid w:val="004C075E"/>
    <w:rsid w:val="004C1B30"/>
    <w:rsid w:val="004C231E"/>
    <w:rsid w:val="004C2D98"/>
    <w:rsid w:val="004C3A35"/>
    <w:rsid w:val="004D17BD"/>
    <w:rsid w:val="004D17E4"/>
    <w:rsid w:val="004D31C2"/>
    <w:rsid w:val="004D56C2"/>
    <w:rsid w:val="004D5811"/>
    <w:rsid w:val="004E3899"/>
    <w:rsid w:val="004E3A04"/>
    <w:rsid w:val="004F0DE3"/>
    <w:rsid w:val="004F2712"/>
    <w:rsid w:val="004F275D"/>
    <w:rsid w:val="004F3AF0"/>
    <w:rsid w:val="004F7694"/>
    <w:rsid w:val="004F7A84"/>
    <w:rsid w:val="004F7CE8"/>
    <w:rsid w:val="0050062B"/>
    <w:rsid w:val="005024AF"/>
    <w:rsid w:val="005054E5"/>
    <w:rsid w:val="00512B85"/>
    <w:rsid w:val="00512DEC"/>
    <w:rsid w:val="00522AC4"/>
    <w:rsid w:val="00525D4F"/>
    <w:rsid w:val="00526BC4"/>
    <w:rsid w:val="005271AA"/>
    <w:rsid w:val="00532A37"/>
    <w:rsid w:val="00533FFC"/>
    <w:rsid w:val="00535756"/>
    <w:rsid w:val="00544C3C"/>
    <w:rsid w:val="005459B1"/>
    <w:rsid w:val="00551319"/>
    <w:rsid w:val="00552CC6"/>
    <w:rsid w:val="0055617C"/>
    <w:rsid w:val="00556CDE"/>
    <w:rsid w:val="005579AF"/>
    <w:rsid w:val="0056153A"/>
    <w:rsid w:val="00562B7F"/>
    <w:rsid w:val="00563110"/>
    <w:rsid w:val="005631A9"/>
    <w:rsid w:val="005644CF"/>
    <w:rsid w:val="005675DB"/>
    <w:rsid w:val="00571EE2"/>
    <w:rsid w:val="00573203"/>
    <w:rsid w:val="0057451E"/>
    <w:rsid w:val="00580AA8"/>
    <w:rsid w:val="00582DF4"/>
    <w:rsid w:val="00583A15"/>
    <w:rsid w:val="005842B0"/>
    <w:rsid w:val="00586449"/>
    <w:rsid w:val="00586998"/>
    <w:rsid w:val="00590DFE"/>
    <w:rsid w:val="00592948"/>
    <w:rsid w:val="005938C3"/>
    <w:rsid w:val="0059430F"/>
    <w:rsid w:val="00594995"/>
    <w:rsid w:val="00596BD2"/>
    <w:rsid w:val="005A1E35"/>
    <w:rsid w:val="005A299D"/>
    <w:rsid w:val="005A48D5"/>
    <w:rsid w:val="005A559B"/>
    <w:rsid w:val="005A5735"/>
    <w:rsid w:val="005A5C09"/>
    <w:rsid w:val="005B0A75"/>
    <w:rsid w:val="005B0DD4"/>
    <w:rsid w:val="005B2848"/>
    <w:rsid w:val="005B2E25"/>
    <w:rsid w:val="005B3750"/>
    <w:rsid w:val="005B4A39"/>
    <w:rsid w:val="005B5419"/>
    <w:rsid w:val="005C10B4"/>
    <w:rsid w:val="005C1267"/>
    <w:rsid w:val="005C2C1B"/>
    <w:rsid w:val="005C4825"/>
    <w:rsid w:val="005C4A56"/>
    <w:rsid w:val="005C7FA2"/>
    <w:rsid w:val="005D102D"/>
    <w:rsid w:val="005D1D6C"/>
    <w:rsid w:val="005D43C8"/>
    <w:rsid w:val="005D66BC"/>
    <w:rsid w:val="005D6CF2"/>
    <w:rsid w:val="005E2DD6"/>
    <w:rsid w:val="005E7793"/>
    <w:rsid w:val="005F32B0"/>
    <w:rsid w:val="005F460E"/>
    <w:rsid w:val="005F5DA0"/>
    <w:rsid w:val="0060110C"/>
    <w:rsid w:val="00601142"/>
    <w:rsid w:val="00602E62"/>
    <w:rsid w:val="00602F5A"/>
    <w:rsid w:val="006045E7"/>
    <w:rsid w:val="00606270"/>
    <w:rsid w:val="00606742"/>
    <w:rsid w:val="00612797"/>
    <w:rsid w:val="00622DF7"/>
    <w:rsid w:val="00623535"/>
    <w:rsid w:val="006241CB"/>
    <w:rsid w:val="00625CD8"/>
    <w:rsid w:val="006270E8"/>
    <w:rsid w:val="00627D74"/>
    <w:rsid w:val="00631386"/>
    <w:rsid w:val="0063160E"/>
    <w:rsid w:val="0063420B"/>
    <w:rsid w:val="00634641"/>
    <w:rsid w:val="006350FE"/>
    <w:rsid w:val="006354DC"/>
    <w:rsid w:val="006362A7"/>
    <w:rsid w:val="00636E8D"/>
    <w:rsid w:val="006376D6"/>
    <w:rsid w:val="00637CF7"/>
    <w:rsid w:val="00640342"/>
    <w:rsid w:val="00640AA2"/>
    <w:rsid w:val="00643772"/>
    <w:rsid w:val="00645999"/>
    <w:rsid w:val="00645DDF"/>
    <w:rsid w:val="00646CF3"/>
    <w:rsid w:val="00647333"/>
    <w:rsid w:val="00647C16"/>
    <w:rsid w:val="006536BA"/>
    <w:rsid w:val="00656AB4"/>
    <w:rsid w:val="00666A03"/>
    <w:rsid w:val="00672269"/>
    <w:rsid w:val="00672FE8"/>
    <w:rsid w:val="00673D73"/>
    <w:rsid w:val="0067506A"/>
    <w:rsid w:val="0067659A"/>
    <w:rsid w:val="00677CA1"/>
    <w:rsid w:val="00680052"/>
    <w:rsid w:val="00681B61"/>
    <w:rsid w:val="00683749"/>
    <w:rsid w:val="00687900"/>
    <w:rsid w:val="0069279A"/>
    <w:rsid w:val="00692BD6"/>
    <w:rsid w:val="0069796C"/>
    <w:rsid w:val="006A0B62"/>
    <w:rsid w:val="006A1A0F"/>
    <w:rsid w:val="006A2132"/>
    <w:rsid w:val="006A2730"/>
    <w:rsid w:val="006A35C5"/>
    <w:rsid w:val="006A43A8"/>
    <w:rsid w:val="006B2668"/>
    <w:rsid w:val="006B4658"/>
    <w:rsid w:val="006B52C4"/>
    <w:rsid w:val="006B6DDD"/>
    <w:rsid w:val="006C0E4A"/>
    <w:rsid w:val="006C2A5D"/>
    <w:rsid w:val="006C49B8"/>
    <w:rsid w:val="006C6088"/>
    <w:rsid w:val="006D04DE"/>
    <w:rsid w:val="006D0BF8"/>
    <w:rsid w:val="006D6482"/>
    <w:rsid w:val="006D6AEA"/>
    <w:rsid w:val="006D7667"/>
    <w:rsid w:val="006E0447"/>
    <w:rsid w:val="006E4ECF"/>
    <w:rsid w:val="006E4F1C"/>
    <w:rsid w:val="006E5C23"/>
    <w:rsid w:val="006F02E7"/>
    <w:rsid w:val="006F0B15"/>
    <w:rsid w:val="006F40C7"/>
    <w:rsid w:val="006F4854"/>
    <w:rsid w:val="006F5102"/>
    <w:rsid w:val="006F779D"/>
    <w:rsid w:val="007009F2"/>
    <w:rsid w:val="007020D0"/>
    <w:rsid w:val="007027CA"/>
    <w:rsid w:val="0070316E"/>
    <w:rsid w:val="007033A6"/>
    <w:rsid w:val="0070521C"/>
    <w:rsid w:val="00705CFD"/>
    <w:rsid w:val="007129BC"/>
    <w:rsid w:val="00712A62"/>
    <w:rsid w:val="00712D0E"/>
    <w:rsid w:val="007134D1"/>
    <w:rsid w:val="00714489"/>
    <w:rsid w:val="00714A6C"/>
    <w:rsid w:val="00715A21"/>
    <w:rsid w:val="00723E9E"/>
    <w:rsid w:val="007251A2"/>
    <w:rsid w:val="0072578C"/>
    <w:rsid w:val="007258A3"/>
    <w:rsid w:val="00726FA8"/>
    <w:rsid w:val="00727A40"/>
    <w:rsid w:val="00730332"/>
    <w:rsid w:val="00733A3F"/>
    <w:rsid w:val="00737CE0"/>
    <w:rsid w:val="00742CAB"/>
    <w:rsid w:val="00742DA3"/>
    <w:rsid w:val="00744784"/>
    <w:rsid w:val="007462BC"/>
    <w:rsid w:val="00746BDC"/>
    <w:rsid w:val="007511D9"/>
    <w:rsid w:val="0075252E"/>
    <w:rsid w:val="007525B4"/>
    <w:rsid w:val="00754940"/>
    <w:rsid w:val="00755CA0"/>
    <w:rsid w:val="007565B5"/>
    <w:rsid w:val="00756631"/>
    <w:rsid w:val="007571E5"/>
    <w:rsid w:val="00757899"/>
    <w:rsid w:val="0077403E"/>
    <w:rsid w:val="00774BF5"/>
    <w:rsid w:val="007751F5"/>
    <w:rsid w:val="00780AA6"/>
    <w:rsid w:val="00781332"/>
    <w:rsid w:val="00781E9D"/>
    <w:rsid w:val="00782005"/>
    <w:rsid w:val="0078200A"/>
    <w:rsid w:val="007831A9"/>
    <w:rsid w:val="0078718C"/>
    <w:rsid w:val="00791849"/>
    <w:rsid w:val="00791886"/>
    <w:rsid w:val="00793A32"/>
    <w:rsid w:val="00793FBE"/>
    <w:rsid w:val="00796E95"/>
    <w:rsid w:val="00797999"/>
    <w:rsid w:val="00797C65"/>
    <w:rsid w:val="00797CCE"/>
    <w:rsid w:val="00797FBE"/>
    <w:rsid w:val="007B3228"/>
    <w:rsid w:val="007B45F6"/>
    <w:rsid w:val="007B49B2"/>
    <w:rsid w:val="007B5D86"/>
    <w:rsid w:val="007B6938"/>
    <w:rsid w:val="007B7772"/>
    <w:rsid w:val="007C0997"/>
    <w:rsid w:val="007C2D9A"/>
    <w:rsid w:val="007C7787"/>
    <w:rsid w:val="007E1045"/>
    <w:rsid w:val="007E15BA"/>
    <w:rsid w:val="007F6683"/>
    <w:rsid w:val="007F74DD"/>
    <w:rsid w:val="00800A0D"/>
    <w:rsid w:val="00804035"/>
    <w:rsid w:val="00804504"/>
    <w:rsid w:val="00804DA4"/>
    <w:rsid w:val="008072EA"/>
    <w:rsid w:val="00807986"/>
    <w:rsid w:val="0081208C"/>
    <w:rsid w:val="00813430"/>
    <w:rsid w:val="008148AB"/>
    <w:rsid w:val="00816B59"/>
    <w:rsid w:val="00817885"/>
    <w:rsid w:val="00820A78"/>
    <w:rsid w:val="00820AE5"/>
    <w:rsid w:val="00820E64"/>
    <w:rsid w:val="00823A39"/>
    <w:rsid w:val="00833AF3"/>
    <w:rsid w:val="00834A66"/>
    <w:rsid w:val="00835A64"/>
    <w:rsid w:val="00836E63"/>
    <w:rsid w:val="008370B2"/>
    <w:rsid w:val="00842A60"/>
    <w:rsid w:val="00842C85"/>
    <w:rsid w:val="008464C2"/>
    <w:rsid w:val="00850335"/>
    <w:rsid w:val="00850C7A"/>
    <w:rsid w:val="00851324"/>
    <w:rsid w:val="0085140A"/>
    <w:rsid w:val="00851BED"/>
    <w:rsid w:val="00855102"/>
    <w:rsid w:val="00856580"/>
    <w:rsid w:val="00860E8F"/>
    <w:rsid w:val="0086266B"/>
    <w:rsid w:val="00863B38"/>
    <w:rsid w:val="0086506F"/>
    <w:rsid w:val="00866483"/>
    <w:rsid w:val="00870340"/>
    <w:rsid w:val="008717F2"/>
    <w:rsid w:val="00874942"/>
    <w:rsid w:val="00874EC0"/>
    <w:rsid w:val="008915BB"/>
    <w:rsid w:val="00892C03"/>
    <w:rsid w:val="00893EB3"/>
    <w:rsid w:val="00894ACD"/>
    <w:rsid w:val="00896153"/>
    <w:rsid w:val="008A3686"/>
    <w:rsid w:val="008A5550"/>
    <w:rsid w:val="008A7FC9"/>
    <w:rsid w:val="008B0671"/>
    <w:rsid w:val="008B080F"/>
    <w:rsid w:val="008B2450"/>
    <w:rsid w:val="008B34B3"/>
    <w:rsid w:val="008B36D9"/>
    <w:rsid w:val="008B3BB6"/>
    <w:rsid w:val="008B5660"/>
    <w:rsid w:val="008C0432"/>
    <w:rsid w:val="008C0A23"/>
    <w:rsid w:val="008C48CF"/>
    <w:rsid w:val="008C4DF4"/>
    <w:rsid w:val="008C53C7"/>
    <w:rsid w:val="008D00F4"/>
    <w:rsid w:val="008D0117"/>
    <w:rsid w:val="008D093F"/>
    <w:rsid w:val="008D146C"/>
    <w:rsid w:val="008D3406"/>
    <w:rsid w:val="008D5933"/>
    <w:rsid w:val="008D6B75"/>
    <w:rsid w:val="008D794C"/>
    <w:rsid w:val="008E6669"/>
    <w:rsid w:val="008F004F"/>
    <w:rsid w:val="008F017A"/>
    <w:rsid w:val="008F1362"/>
    <w:rsid w:val="008F4024"/>
    <w:rsid w:val="008F495F"/>
    <w:rsid w:val="008F783A"/>
    <w:rsid w:val="00902A0E"/>
    <w:rsid w:val="0090567E"/>
    <w:rsid w:val="00905B0B"/>
    <w:rsid w:val="00907C2D"/>
    <w:rsid w:val="0091068E"/>
    <w:rsid w:val="009112EE"/>
    <w:rsid w:val="0091355D"/>
    <w:rsid w:val="0091583C"/>
    <w:rsid w:val="00916330"/>
    <w:rsid w:val="00920B45"/>
    <w:rsid w:val="00921686"/>
    <w:rsid w:val="00922003"/>
    <w:rsid w:val="0092317D"/>
    <w:rsid w:val="00925315"/>
    <w:rsid w:val="0092587E"/>
    <w:rsid w:val="009264E5"/>
    <w:rsid w:val="00927E91"/>
    <w:rsid w:val="00932EA3"/>
    <w:rsid w:val="00934730"/>
    <w:rsid w:val="009362BD"/>
    <w:rsid w:val="00940FEB"/>
    <w:rsid w:val="009412B9"/>
    <w:rsid w:val="00945A7C"/>
    <w:rsid w:val="00945FB9"/>
    <w:rsid w:val="00946A04"/>
    <w:rsid w:val="0094773C"/>
    <w:rsid w:val="009500EE"/>
    <w:rsid w:val="009540EF"/>
    <w:rsid w:val="00957DCC"/>
    <w:rsid w:val="00960FC4"/>
    <w:rsid w:val="00964B95"/>
    <w:rsid w:val="00974601"/>
    <w:rsid w:val="009758F4"/>
    <w:rsid w:val="00980F3D"/>
    <w:rsid w:val="00981407"/>
    <w:rsid w:val="00984F8C"/>
    <w:rsid w:val="009855C7"/>
    <w:rsid w:val="00985FA2"/>
    <w:rsid w:val="00990392"/>
    <w:rsid w:val="009927DA"/>
    <w:rsid w:val="00993ED7"/>
    <w:rsid w:val="00996777"/>
    <w:rsid w:val="009972A8"/>
    <w:rsid w:val="009A05F2"/>
    <w:rsid w:val="009A1154"/>
    <w:rsid w:val="009A236F"/>
    <w:rsid w:val="009A455B"/>
    <w:rsid w:val="009A4BBE"/>
    <w:rsid w:val="009B72C4"/>
    <w:rsid w:val="009C070A"/>
    <w:rsid w:val="009C0F13"/>
    <w:rsid w:val="009C378C"/>
    <w:rsid w:val="009C510A"/>
    <w:rsid w:val="009C5FEC"/>
    <w:rsid w:val="009C6085"/>
    <w:rsid w:val="009D3F26"/>
    <w:rsid w:val="009D597B"/>
    <w:rsid w:val="009D706E"/>
    <w:rsid w:val="009E4133"/>
    <w:rsid w:val="009E4394"/>
    <w:rsid w:val="009E4462"/>
    <w:rsid w:val="009E737E"/>
    <w:rsid w:val="009F07FF"/>
    <w:rsid w:val="009F224C"/>
    <w:rsid w:val="009F397C"/>
    <w:rsid w:val="009F3CD2"/>
    <w:rsid w:val="009F6E59"/>
    <w:rsid w:val="00A063D3"/>
    <w:rsid w:val="00A06A0D"/>
    <w:rsid w:val="00A10EFB"/>
    <w:rsid w:val="00A11434"/>
    <w:rsid w:val="00A120C3"/>
    <w:rsid w:val="00A12931"/>
    <w:rsid w:val="00A1320D"/>
    <w:rsid w:val="00A13E32"/>
    <w:rsid w:val="00A14061"/>
    <w:rsid w:val="00A142D5"/>
    <w:rsid w:val="00A14DDB"/>
    <w:rsid w:val="00A14F3E"/>
    <w:rsid w:val="00A15F61"/>
    <w:rsid w:val="00A1609E"/>
    <w:rsid w:val="00A21EB4"/>
    <w:rsid w:val="00A24517"/>
    <w:rsid w:val="00A25703"/>
    <w:rsid w:val="00A2722B"/>
    <w:rsid w:val="00A277B7"/>
    <w:rsid w:val="00A27E7A"/>
    <w:rsid w:val="00A321E0"/>
    <w:rsid w:val="00A334A7"/>
    <w:rsid w:val="00A33F4E"/>
    <w:rsid w:val="00A34FE1"/>
    <w:rsid w:val="00A353F0"/>
    <w:rsid w:val="00A36F08"/>
    <w:rsid w:val="00A42B66"/>
    <w:rsid w:val="00A432D5"/>
    <w:rsid w:val="00A43787"/>
    <w:rsid w:val="00A44A6B"/>
    <w:rsid w:val="00A4792D"/>
    <w:rsid w:val="00A5016E"/>
    <w:rsid w:val="00A5335B"/>
    <w:rsid w:val="00A5505C"/>
    <w:rsid w:val="00A72747"/>
    <w:rsid w:val="00A7325E"/>
    <w:rsid w:val="00A754C5"/>
    <w:rsid w:val="00A76000"/>
    <w:rsid w:val="00A7763B"/>
    <w:rsid w:val="00A77B8A"/>
    <w:rsid w:val="00A80925"/>
    <w:rsid w:val="00A83C57"/>
    <w:rsid w:val="00A83D76"/>
    <w:rsid w:val="00A85038"/>
    <w:rsid w:val="00A86068"/>
    <w:rsid w:val="00A901BC"/>
    <w:rsid w:val="00A933F2"/>
    <w:rsid w:val="00A93499"/>
    <w:rsid w:val="00A94102"/>
    <w:rsid w:val="00A969A3"/>
    <w:rsid w:val="00A96D46"/>
    <w:rsid w:val="00A9720E"/>
    <w:rsid w:val="00AA0B20"/>
    <w:rsid w:val="00AA1715"/>
    <w:rsid w:val="00AA3BBF"/>
    <w:rsid w:val="00AA4AF2"/>
    <w:rsid w:val="00AA6302"/>
    <w:rsid w:val="00AA668C"/>
    <w:rsid w:val="00AB169C"/>
    <w:rsid w:val="00AB22AA"/>
    <w:rsid w:val="00AB2E28"/>
    <w:rsid w:val="00AB4062"/>
    <w:rsid w:val="00AB7760"/>
    <w:rsid w:val="00AC16E0"/>
    <w:rsid w:val="00AC17B4"/>
    <w:rsid w:val="00AC230E"/>
    <w:rsid w:val="00AC5017"/>
    <w:rsid w:val="00AC5FDF"/>
    <w:rsid w:val="00AC65F5"/>
    <w:rsid w:val="00AD013B"/>
    <w:rsid w:val="00AD0E18"/>
    <w:rsid w:val="00AD14F7"/>
    <w:rsid w:val="00AD45EB"/>
    <w:rsid w:val="00AD7125"/>
    <w:rsid w:val="00AE2389"/>
    <w:rsid w:val="00AE40DF"/>
    <w:rsid w:val="00AE635F"/>
    <w:rsid w:val="00AE744F"/>
    <w:rsid w:val="00AE785C"/>
    <w:rsid w:val="00AF0218"/>
    <w:rsid w:val="00AF6CD3"/>
    <w:rsid w:val="00AF73A3"/>
    <w:rsid w:val="00AF77A3"/>
    <w:rsid w:val="00B01D16"/>
    <w:rsid w:val="00B026D6"/>
    <w:rsid w:val="00B04211"/>
    <w:rsid w:val="00B062A4"/>
    <w:rsid w:val="00B06D40"/>
    <w:rsid w:val="00B12625"/>
    <w:rsid w:val="00B13852"/>
    <w:rsid w:val="00B13E92"/>
    <w:rsid w:val="00B1403B"/>
    <w:rsid w:val="00B14A86"/>
    <w:rsid w:val="00B15303"/>
    <w:rsid w:val="00B2159A"/>
    <w:rsid w:val="00B21787"/>
    <w:rsid w:val="00B2643F"/>
    <w:rsid w:val="00B26969"/>
    <w:rsid w:val="00B26A9E"/>
    <w:rsid w:val="00B30027"/>
    <w:rsid w:val="00B30D75"/>
    <w:rsid w:val="00B340D9"/>
    <w:rsid w:val="00B37653"/>
    <w:rsid w:val="00B41B08"/>
    <w:rsid w:val="00B4515A"/>
    <w:rsid w:val="00B4566D"/>
    <w:rsid w:val="00B46777"/>
    <w:rsid w:val="00B470D9"/>
    <w:rsid w:val="00B475D2"/>
    <w:rsid w:val="00B540F5"/>
    <w:rsid w:val="00B55E4A"/>
    <w:rsid w:val="00B57667"/>
    <w:rsid w:val="00B621BD"/>
    <w:rsid w:val="00B641B0"/>
    <w:rsid w:val="00B6441E"/>
    <w:rsid w:val="00B66C25"/>
    <w:rsid w:val="00B671BF"/>
    <w:rsid w:val="00B67798"/>
    <w:rsid w:val="00B678CB"/>
    <w:rsid w:val="00B74D8D"/>
    <w:rsid w:val="00B76D85"/>
    <w:rsid w:val="00B80351"/>
    <w:rsid w:val="00B81EE7"/>
    <w:rsid w:val="00B822B7"/>
    <w:rsid w:val="00B83CF2"/>
    <w:rsid w:val="00B84D5E"/>
    <w:rsid w:val="00B8744E"/>
    <w:rsid w:val="00B94DB3"/>
    <w:rsid w:val="00B94F5E"/>
    <w:rsid w:val="00B9601D"/>
    <w:rsid w:val="00B96492"/>
    <w:rsid w:val="00B97E78"/>
    <w:rsid w:val="00BA4F60"/>
    <w:rsid w:val="00BB0586"/>
    <w:rsid w:val="00BB3C4E"/>
    <w:rsid w:val="00BB3C7F"/>
    <w:rsid w:val="00BB66B4"/>
    <w:rsid w:val="00BB6B05"/>
    <w:rsid w:val="00BC21E0"/>
    <w:rsid w:val="00BC2D26"/>
    <w:rsid w:val="00BC6E9C"/>
    <w:rsid w:val="00BC750D"/>
    <w:rsid w:val="00BD0301"/>
    <w:rsid w:val="00BD0951"/>
    <w:rsid w:val="00BD2C56"/>
    <w:rsid w:val="00BD3054"/>
    <w:rsid w:val="00BD3552"/>
    <w:rsid w:val="00BD55CD"/>
    <w:rsid w:val="00BD6FDC"/>
    <w:rsid w:val="00BE0BA1"/>
    <w:rsid w:val="00BE3788"/>
    <w:rsid w:val="00BF0E80"/>
    <w:rsid w:val="00BF0F21"/>
    <w:rsid w:val="00BF75F9"/>
    <w:rsid w:val="00C027CD"/>
    <w:rsid w:val="00C075F3"/>
    <w:rsid w:val="00C07E46"/>
    <w:rsid w:val="00C07F59"/>
    <w:rsid w:val="00C100D8"/>
    <w:rsid w:val="00C11E6D"/>
    <w:rsid w:val="00C125EE"/>
    <w:rsid w:val="00C14F9A"/>
    <w:rsid w:val="00C16CAD"/>
    <w:rsid w:val="00C213F1"/>
    <w:rsid w:val="00C24122"/>
    <w:rsid w:val="00C24FF7"/>
    <w:rsid w:val="00C255D8"/>
    <w:rsid w:val="00C267CB"/>
    <w:rsid w:val="00C375FB"/>
    <w:rsid w:val="00C41246"/>
    <w:rsid w:val="00C41B4F"/>
    <w:rsid w:val="00C42E76"/>
    <w:rsid w:val="00C4362B"/>
    <w:rsid w:val="00C461CC"/>
    <w:rsid w:val="00C503CA"/>
    <w:rsid w:val="00C50BFA"/>
    <w:rsid w:val="00C53635"/>
    <w:rsid w:val="00C53D95"/>
    <w:rsid w:val="00C5419A"/>
    <w:rsid w:val="00C55DB0"/>
    <w:rsid w:val="00C603B0"/>
    <w:rsid w:val="00C62C86"/>
    <w:rsid w:val="00C64B26"/>
    <w:rsid w:val="00C658CA"/>
    <w:rsid w:val="00C66EC6"/>
    <w:rsid w:val="00C673F2"/>
    <w:rsid w:val="00C71D60"/>
    <w:rsid w:val="00C71FCE"/>
    <w:rsid w:val="00C7229F"/>
    <w:rsid w:val="00C7282D"/>
    <w:rsid w:val="00C8104F"/>
    <w:rsid w:val="00C815D7"/>
    <w:rsid w:val="00C86E84"/>
    <w:rsid w:val="00C93A5B"/>
    <w:rsid w:val="00C957A5"/>
    <w:rsid w:val="00C96873"/>
    <w:rsid w:val="00C97E40"/>
    <w:rsid w:val="00CA0B8A"/>
    <w:rsid w:val="00CA2996"/>
    <w:rsid w:val="00CA35D9"/>
    <w:rsid w:val="00CB0D06"/>
    <w:rsid w:val="00CB17F5"/>
    <w:rsid w:val="00CB4227"/>
    <w:rsid w:val="00CB6EAE"/>
    <w:rsid w:val="00CC0BBE"/>
    <w:rsid w:val="00CC0E76"/>
    <w:rsid w:val="00CC2DB7"/>
    <w:rsid w:val="00CC4637"/>
    <w:rsid w:val="00CC5D22"/>
    <w:rsid w:val="00CC6B24"/>
    <w:rsid w:val="00CD650A"/>
    <w:rsid w:val="00CE2DEF"/>
    <w:rsid w:val="00CE552B"/>
    <w:rsid w:val="00CF40DB"/>
    <w:rsid w:val="00CF7C77"/>
    <w:rsid w:val="00D03D8B"/>
    <w:rsid w:val="00D0452F"/>
    <w:rsid w:val="00D0495B"/>
    <w:rsid w:val="00D04C05"/>
    <w:rsid w:val="00D05444"/>
    <w:rsid w:val="00D12C67"/>
    <w:rsid w:val="00D13A48"/>
    <w:rsid w:val="00D14F31"/>
    <w:rsid w:val="00D17755"/>
    <w:rsid w:val="00D20617"/>
    <w:rsid w:val="00D223C3"/>
    <w:rsid w:val="00D2531E"/>
    <w:rsid w:val="00D26430"/>
    <w:rsid w:val="00D27642"/>
    <w:rsid w:val="00D308F2"/>
    <w:rsid w:val="00D30F42"/>
    <w:rsid w:val="00D31531"/>
    <w:rsid w:val="00D33832"/>
    <w:rsid w:val="00D354B3"/>
    <w:rsid w:val="00D35CD3"/>
    <w:rsid w:val="00D367CF"/>
    <w:rsid w:val="00D36867"/>
    <w:rsid w:val="00D40C7E"/>
    <w:rsid w:val="00D40F23"/>
    <w:rsid w:val="00D44C20"/>
    <w:rsid w:val="00D45791"/>
    <w:rsid w:val="00D469A4"/>
    <w:rsid w:val="00D52A0A"/>
    <w:rsid w:val="00D5399E"/>
    <w:rsid w:val="00D540CB"/>
    <w:rsid w:val="00D544E7"/>
    <w:rsid w:val="00D57E38"/>
    <w:rsid w:val="00D60AC8"/>
    <w:rsid w:val="00D613E0"/>
    <w:rsid w:val="00D62405"/>
    <w:rsid w:val="00D646A7"/>
    <w:rsid w:val="00D6488A"/>
    <w:rsid w:val="00D67E99"/>
    <w:rsid w:val="00D722D9"/>
    <w:rsid w:val="00D72967"/>
    <w:rsid w:val="00D72B9F"/>
    <w:rsid w:val="00D73AF1"/>
    <w:rsid w:val="00D74060"/>
    <w:rsid w:val="00D75C18"/>
    <w:rsid w:val="00D768E5"/>
    <w:rsid w:val="00D8195E"/>
    <w:rsid w:val="00D82585"/>
    <w:rsid w:val="00D82AD0"/>
    <w:rsid w:val="00D83098"/>
    <w:rsid w:val="00D84C2D"/>
    <w:rsid w:val="00D8505B"/>
    <w:rsid w:val="00D8577B"/>
    <w:rsid w:val="00D85807"/>
    <w:rsid w:val="00D86100"/>
    <w:rsid w:val="00D91326"/>
    <w:rsid w:val="00D94A2F"/>
    <w:rsid w:val="00D9561C"/>
    <w:rsid w:val="00D96E47"/>
    <w:rsid w:val="00DA05DB"/>
    <w:rsid w:val="00DA15E8"/>
    <w:rsid w:val="00DA19D2"/>
    <w:rsid w:val="00DA24D3"/>
    <w:rsid w:val="00DA3F43"/>
    <w:rsid w:val="00DA7BA4"/>
    <w:rsid w:val="00DA7F5B"/>
    <w:rsid w:val="00DB1ECE"/>
    <w:rsid w:val="00DB3BAB"/>
    <w:rsid w:val="00DB43C6"/>
    <w:rsid w:val="00DC2604"/>
    <w:rsid w:val="00DC3F6A"/>
    <w:rsid w:val="00DC473B"/>
    <w:rsid w:val="00DC5E3E"/>
    <w:rsid w:val="00DC7678"/>
    <w:rsid w:val="00DD7E98"/>
    <w:rsid w:val="00DE4B14"/>
    <w:rsid w:val="00DE547D"/>
    <w:rsid w:val="00DE64FE"/>
    <w:rsid w:val="00DF3174"/>
    <w:rsid w:val="00E00825"/>
    <w:rsid w:val="00E03C8E"/>
    <w:rsid w:val="00E04554"/>
    <w:rsid w:val="00E1354A"/>
    <w:rsid w:val="00E1438D"/>
    <w:rsid w:val="00E15DFE"/>
    <w:rsid w:val="00E226A9"/>
    <w:rsid w:val="00E2296B"/>
    <w:rsid w:val="00E22C08"/>
    <w:rsid w:val="00E24D35"/>
    <w:rsid w:val="00E26523"/>
    <w:rsid w:val="00E26F33"/>
    <w:rsid w:val="00E30013"/>
    <w:rsid w:val="00E30674"/>
    <w:rsid w:val="00E30F76"/>
    <w:rsid w:val="00E33078"/>
    <w:rsid w:val="00E344DA"/>
    <w:rsid w:val="00E34BDD"/>
    <w:rsid w:val="00E3589D"/>
    <w:rsid w:val="00E36290"/>
    <w:rsid w:val="00E36C0B"/>
    <w:rsid w:val="00E36C7B"/>
    <w:rsid w:val="00E40AFB"/>
    <w:rsid w:val="00E41188"/>
    <w:rsid w:val="00E41850"/>
    <w:rsid w:val="00E41E3E"/>
    <w:rsid w:val="00E42D07"/>
    <w:rsid w:val="00E44628"/>
    <w:rsid w:val="00E463A6"/>
    <w:rsid w:val="00E47404"/>
    <w:rsid w:val="00E53BD8"/>
    <w:rsid w:val="00E54F2D"/>
    <w:rsid w:val="00E5513E"/>
    <w:rsid w:val="00E560DC"/>
    <w:rsid w:val="00E6205F"/>
    <w:rsid w:val="00E623B0"/>
    <w:rsid w:val="00E62B0D"/>
    <w:rsid w:val="00E70E5E"/>
    <w:rsid w:val="00E807BB"/>
    <w:rsid w:val="00E8115D"/>
    <w:rsid w:val="00E81AC9"/>
    <w:rsid w:val="00E81F4E"/>
    <w:rsid w:val="00E87877"/>
    <w:rsid w:val="00E9009A"/>
    <w:rsid w:val="00E90316"/>
    <w:rsid w:val="00E9052E"/>
    <w:rsid w:val="00E9278D"/>
    <w:rsid w:val="00E933DA"/>
    <w:rsid w:val="00E96099"/>
    <w:rsid w:val="00E9627F"/>
    <w:rsid w:val="00E96A8A"/>
    <w:rsid w:val="00EA2B77"/>
    <w:rsid w:val="00EA2C89"/>
    <w:rsid w:val="00EA538D"/>
    <w:rsid w:val="00EA559C"/>
    <w:rsid w:val="00EB034C"/>
    <w:rsid w:val="00EB06BA"/>
    <w:rsid w:val="00EB073A"/>
    <w:rsid w:val="00EB16D7"/>
    <w:rsid w:val="00EB35D6"/>
    <w:rsid w:val="00EB5466"/>
    <w:rsid w:val="00EB5C3F"/>
    <w:rsid w:val="00EC1E42"/>
    <w:rsid w:val="00EC1E69"/>
    <w:rsid w:val="00EC3641"/>
    <w:rsid w:val="00EC62D2"/>
    <w:rsid w:val="00EC6AE9"/>
    <w:rsid w:val="00ED4A5B"/>
    <w:rsid w:val="00ED661F"/>
    <w:rsid w:val="00ED6966"/>
    <w:rsid w:val="00EE0172"/>
    <w:rsid w:val="00EE06C1"/>
    <w:rsid w:val="00EE20A8"/>
    <w:rsid w:val="00EE281B"/>
    <w:rsid w:val="00EE7DCA"/>
    <w:rsid w:val="00EF2F08"/>
    <w:rsid w:val="00EF630E"/>
    <w:rsid w:val="00EF6AEA"/>
    <w:rsid w:val="00F0082B"/>
    <w:rsid w:val="00F03D5F"/>
    <w:rsid w:val="00F03EBC"/>
    <w:rsid w:val="00F03F52"/>
    <w:rsid w:val="00F062B8"/>
    <w:rsid w:val="00F072DB"/>
    <w:rsid w:val="00F11A7E"/>
    <w:rsid w:val="00F12038"/>
    <w:rsid w:val="00F139CF"/>
    <w:rsid w:val="00F1451E"/>
    <w:rsid w:val="00F15DA7"/>
    <w:rsid w:val="00F16B21"/>
    <w:rsid w:val="00F16DF8"/>
    <w:rsid w:val="00F22847"/>
    <w:rsid w:val="00F229AB"/>
    <w:rsid w:val="00F2403F"/>
    <w:rsid w:val="00F3014E"/>
    <w:rsid w:val="00F33AFC"/>
    <w:rsid w:val="00F37B49"/>
    <w:rsid w:val="00F37B9F"/>
    <w:rsid w:val="00F407EB"/>
    <w:rsid w:val="00F47809"/>
    <w:rsid w:val="00F50A4D"/>
    <w:rsid w:val="00F50AFB"/>
    <w:rsid w:val="00F5238D"/>
    <w:rsid w:val="00F53AFC"/>
    <w:rsid w:val="00F55314"/>
    <w:rsid w:val="00F5538C"/>
    <w:rsid w:val="00F625BB"/>
    <w:rsid w:val="00F62CBA"/>
    <w:rsid w:val="00F636BF"/>
    <w:rsid w:val="00F70B40"/>
    <w:rsid w:val="00F71266"/>
    <w:rsid w:val="00F80329"/>
    <w:rsid w:val="00F80C1E"/>
    <w:rsid w:val="00F81A4A"/>
    <w:rsid w:val="00F81DBC"/>
    <w:rsid w:val="00F82E57"/>
    <w:rsid w:val="00F87410"/>
    <w:rsid w:val="00F876AA"/>
    <w:rsid w:val="00F9343D"/>
    <w:rsid w:val="00F941C8"/>
    <w:rsid w:val="00F95FE1"/>
    <w:rsid w:val="00F96026"/>
    <w:rsid w:val="00F97CB6"/>
    <w:rsid w:val="00FA01AE"/>
    <w:rsid w:val="00FA0EE9"/>
    <w:rsid w:val="00FA2745"/>
    <w:rsid w:val="00FA4195"/>
    <w:rsid w:val="00FB1F28"/>
    <w:rsid w:val="00FB28E3"/>
    <w:rsid w:val="00FB3C5E"/>
    <w:rsid w:val="00FB431C"/>
    <w:rsid w:val="00FB4A9A"/>
    <w:rsid w:val="00FB7BAA"/>
    <w:rsid w:val="00FB7F7E"/>
    <w:rsid w:val="00FC6905"/>
    <w:rsid w:val="00FD23F6"/>
    <w:rsid w:val="00FD2432"/>
    <w:rsid w:val="00FD4244"/>
    <w:rsid w:val="00FD49D2"/>
    <w:rsid w:val="00FD78EB"/>
    <w:rsid w:val="00FE24BF"/>
    <w:rsid w:val="00FE3AC9"/>
    <w:rsid w:val="00FE5DDA"/>
    <w:rsid w:val="00FE6714"/>
    <w:rsid w:val="00FE6EA7"/>
    <w:rsid w:val="00FF033F"/>
    <w:rsid w:val="00FF3C3F"/>
    <w:rsid w:val="00FF48A7"/>
    <w:rsid w:val="00FF570B"/>
    <w:rsid w:val="00FF5BA5"/>
    <w:rsid w:val="00FF5E1D"/>
    <w:rsid w:val="00FF675C"/>
    <w:rsid w:val="00FF6BCB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2">
      <o:colormru v:ext="edit" colors="#b2b2b2"/>
    </o:shapedefaults>
    <o:shapelayout v:ext="edit">
      <o:idmap v:ext="edit" data="2"/>
    </o:shapelayout>
  </w:shapeDefaults>
  <w:decimalSymbol w:val="."/>
  <w:listSeparator w:val=","/>
  <w14:docId w14:val="3FBA2E43"/>
  <w15:chartTrackingRefBased/>
  <w15:docId w15:val="{F125B70D-B797-4687-A196-3263B4E9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41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673D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3A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7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C3A35"/>
    <w:pPr>
      <w:spacing w:before="120" w:after="120"/>
    </w:pPr>
    <w:rPr>
      <w:b/>
      <w:bCs/>
      <w:sz w:val="20"/>
    </w:rPr>
  </w:style>
  <w:style w:type="paragraph" w:styleId="DocumentMap">
    <w:name w:val="Document Map"/>
    <w:basedOn w:val="Normal"/>
    <w:semiHidden/>
    <w:rsid w:val="00F3014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3014E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Normal"/>
    <w:next w:val="Normal"/>
    <w:rsid w:val="00945FB9"/>
    <w:pPr>
      <w:keepNext/>
      <w:tabs>
        <w:tab w:val="left" w:pos="720"/>
        <w:tab w:val="right" w:pos="9360"/>
      </w:tabs>
      <w:spacing w:before="180"/>
      <w:ind w:right="-720"/>
      <w:jc w:val="both"/>
    </w:pPr>
    <w:rPr>
      <w:rFonts w:ascii="Times" w:eastAsia="MS Mincho" w:hAnsi="Times"/>
      <w:b/>
      <w:sz w:val="28"/>
      <w:lang w:eastAsia="zh-CN"/>
    </w:rPr>
  </w:style>
  <w:style w:type="character" w:customStyle="1" w:styleId="Superscript">
    <w:name w:val="Superscript"/>
    <w:rsid w:val="00945FB9"/>
    <w:rPr>
      <w:position w:val="6"/>
    </w:rPr>
  </w:style>
  <w:style w:type="paragraph" w:customStyle="1" w:styleId="Program">
    <w:name w:val="Program+"/>
    <w:basedOn w:val="Normal"/>
    <w:rsid w:val="0059294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right="-91"/>
    </w:pPr>
    <w:rPr>
      <w:rFonts w:ascii="Courier New" w:hAnsi="Courier New"/>
      <w:sz w:val="20"/>
    </w:rPr>
  </w:style>
  <w:style w:type="paragraph" w:styleId="z-TopofForm">
    <w:name w:val="HTML Top of Form"/>
    <w:basedOn w:val="Normal"/>
    <w:next w:val="Normal"/>
    <w:hidden/>
    <w:rsid w:val="00823A39"/>
    <w:pPr>
      <w:pBdr>
        <w:bottom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character" w:styleId="HTMLTypewriter">
    <w:name w:val="HTML Typewriter"/>
    <w:rsid w:val="00823A39"/>
    <w:rPr>
      <w:rFonts w:ascii="Courier New" w:eastAsia="PMingLiU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823A39"/>
    <w:pPr>
      <w:pBdr>
        <w:top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paragraph" w:customStyle="1" w:styleId="H2">
    <w:name w:val="H2"/>
    <w:basedOn w:val="Normal"/>
    <w:next w:val="Normal"/>
    <w:rsid w:val="00EF2F08"/>
    <w:pPr>
      <w:keepNext/>
      <w:autoSpaceDE w:val="0"/>
      <w:autoSpaceDN w:val="0"/>
      <w:adjustRightInd w:val="0"/>
      <w:spacing w:before="100" w:after="100"/>
      <w:outlineLvl w:val="2"/>
    </w:pPr>
    <w:rPr>
      <w:rFonts w:eastAsia="PMingLiU"/>
      <w:b/>
      <w:bCs/>
      <w:sz w:val="36"/>
      <w:szCs w:val="36"/>
      <w:lang w:val="en-NZ" w:eastAsia="zh-TW"/>
    </w:rPr>
  </w:style>
  <w:style w:type="character" w:customStyle="1" w:styleId="Typewriter">
    <w:name w:val="Typewriter"/>
    <w:rsid w:val="00EF2F08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072EA"/>
    <w:pPr>
      <w:jc w:val="both"/>
    </w:pPr>
    <w:rPr>
      <w:rFonts w:eastAsia="PMingLiU"/>
      <w:lang w:val="en-GB" w:eastAsia="zh-CN" w:bidi="en-US"/>
    </w:rPr>
  </w:style>
  <w:style w:type="character" w:customStyle="1" w:styleId="BodyTextChar">
    <w:name w:val="Body Text Char"/>
    <w:link w:val="BodyText"/>
    <w:rsid w:val="008072EA"/>
    <w:rPr>
      <w:rFonts w:eastAsia="PMingLiU"/>
      <w:sz w:val="24"/>
      <w:lang w:val="en-GB" w:eastAsia="zh-CN" w:bidi="en-US"/>
    </w:rPr>
  </w:style>
  <w:style w:type="paragraph" w:customStyle="1" w:styleId="Code">
    <w:name w:val="Code"/>
    <w:basedOn w:val="Normal"/>
    <w:rsid w:val="00A1609E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uppressAutoHyphens/>
    </w:pPr>
    <w:rPr>
      <w:rFonts w:ascii="Courier" w:hAnsi="Courier" w:cs="Times"/>
      <w:sz w:val="20"/>
      <w:szCs w:val="24"/>
      <w:lang w:val="en-US"/>
    </w:rPr>
  </w:style>
  <w:style w:type="paragraph" w:customStyle="1" w:styleId="questionnonumber">
    <w:name w:val="question no number"/>
    <w:basedOn w:val="Normal"/>
    <w:rsid w:val="00A1609E"/>
    <w:pPr>
      <w:keepNext/>
      <w:suppressAutoHyphens/>
      <w:spacing w:before="113" w:after="113"/>
      <w:ind w:left="284"/>
    </w:pPr>
    <w:rPr>
      <w:rFonts w:cs="New York"/>
      <w:szCs w:val="24"/>
      <w:lang w:val="en-NZ" w:eastAsia="ar-SA"/>
    </w:rPr>
  </w:style>
  <w:style w:type="character" w:customStyle="1" w:styleId="codeChar">
    <w:name w:val="code Char"/>
    <w:rsid w:val="00DD7E98"/>
    <w:rPr>
      <w:rFonts w:ascii="Courier" w:hAnsi="Courier" w:cs="New York"/>
      <w:sz w:val="20"/>
      <w:lang w:val="en-US" w:eastAsia="ar-SA" w:bidi="ar-SA"/>
    </w:rPr>
  </w:style>
  <w:style w:type="paragraph" w:customStyle="1" w:styleId="questionpart">
    <w:name w:val="question part"/>
    <w:basedOn w:val="Normal"/>
    <w:rsid w:val="00DD7E98"/>
    <w:pPr>
      <w:suppressAutoHyphens/>
      <w:ind w:left="709" w:hanging="482"/>
      <w:jc w:val="both"/>
    </w:pPr>
    <w:rPr>
      <w:rFonts w:cs="New York"/>
      <w:szCs w:val="24"/>
      <w:lang w:val="en-NZ" w:eastAsia="ar-SA"/>
    </w:rPr>
  </w:style>
  <w:style w:type="paragraph" w:styleId="Title">
    <w:name w:val="Title"/>
    <w:basedOn w:val="Normal"/>
    <w:link w:val="TitleChar"/>
    <w:qFormat/>
    <w:rsid w:val="0046107D"/>
    <w:pPr>
      <w:widowControl w:val="0"/>
    </w:pPr>
    <w:rPr>
      <w:rFonts w:ascii="Times" w:eastAsia="PMingLiU" w:hAnsi="Times"/>
      <w:b/>
      <w:sz w:val="28"/>
      <w:lang w:eastAsia="en-NZ"/>
    </w:rPr>
  </w:style>
  <w:style w:type="character" w:customStyle="1" w:styleId="TitleChar">
    <w:name w:val="Title Char"/>
    <w:link w:val="Title"/>
    <w:rsid w:val="0046107D"/>
    <w:rPr>
      <w:rFonts w:ascii="Times" w:eastAsia="PMingLiU" w:hAnsi="Times"/>
      <w:b/>
      <w:sz w:val="28"/>
      <w:lang w:val="en-AU" w:eastAsia="en-NZ"/>
    </w:rPr>
  </w:style>
  <w:style w:type="character" w:customStyle="1" w:styleId="FooterChar">
    <w:name w:val="Footer Char"/>
    <w:link w:val="Footer"/>
    <w:rsid w:val="00E623B0"/>
    <w:rPr>
      <w:sz w:val="24"/>
      <w:lang w:val="en-AU" w:eastAsia="en-US"/>
    </w:rPr>
  </w:style>
  <w:style w:type="paragraph" w:styleId="NoSpacing">
    <w:name w:val="No Spacing"/>
    <w:uiPriority w:val="1"/>
    <w:qFormat/>
    <w:rsid w:val="00A5016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977">
              <w:marLeft w:val="193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OneDrive%20-%20The%20University%20of%20Auckland\Documents\Y3S2\CS399\Sample%20Data\Docx%20Test%20Cases\Cover%20Page%20and%20Appendix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8D8-446C-45EA-91BD-2376572F9B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Cover Page and Appendix Template.dotx</Template>
  <TotalTime>14</TotalTime>
  <Pages>3</Pages>
  <Words>53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AUCKLAND</vt:lpstr>
    </vt:vector>
  </TitlesOfParts>
  <Company>mj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AUCKLAND</dc:title>
  <dc:subject/>
  <dc:creator>Mike</dc:creator>
  <cp:keywords/>
  <dc:description/>
  <cp:lastModifiedBy>Michael Connaughton</cp:lastModifiedBy>
  <cp:revision>14</cp:revision>
  <cp:lastPrinted>2008-05-27T00:44:00Z</cp:lastPrinted>
  <dcterms:created xsi:type="dcterms:W3CDTF">2025-06-15T08:46:00Z</dcterms:created>
  <dcterms:modified xsi:type="dcterms:W3CDTF">2025-06-15T09:00:00Z</dcterms:modified>
</cp:coreProperties>
</file>
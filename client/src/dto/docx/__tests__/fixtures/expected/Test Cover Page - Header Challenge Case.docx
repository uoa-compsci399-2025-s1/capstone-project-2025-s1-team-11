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BF7C" w14:textId="77777777" w:rsidR="00BD2C56" w:rsidRDefault="00BD2C56" w:rsidP="00BD2C56">
      <w:pPr>
        <w:jc w:val="center"/>
        <w:outlineLvl w:val="0"/>
        <w:rPr>
          <w:b/>
          <w:sz w:val="40"/>
        </w:rPr>
      </w:pPr>
      <w:r>
        <w:rPr>
          <w:b/>
          <w:sz w:val="40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40"/>
            </w:rPr>
            <w:t>UNIVERSITY</w:t>
          </w:r>
        </w:smartTag>
        <w:r>
          <w:rPr>
            <w:b/>
            <w:sz w:val="40"/>
          </w:rPr>
          <w:t xml:space="preserve"> OF </w:t>
        </w:r>
        <w:smartTag w:uri="urn:schemas-microsoft-com:office:smarttags" w:element="PlaceName">
          <w:r>
            <w:rPr>
              <w:b/>
              <w:sz w:val="40"/>
            </w:rPr>
            <w:t>AUCKLAND</w:t>
          </w:r>
        </w:smartTag>
      </w:smartTag>
    </w:p>
    <w:p w14:paraId="23BAD5B6" w14:textId="77777777" w:rsidR="00BD2C56" w:rsidRDefault="00BD2C56" w:rsidP="00BD2C56"/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BD2C56" w14:paraId="5B1C4C62" w14:textId="77777777" w:rsidTr="00541FDB">
        <w:trPr>
          <w:jc w:val="center"/>
        </w:trPr>
        <w:tc>
          <w:tcPr>
            <w:tcW w:w="6186" w:type="dxa"/>
          </w:tcPr>
          <w:p w14:paraId="51A55C8A" w14:textId="77777777" w:rsidR="00BD2C56" w:rsidRDefault="00BD2C56" w:rsidP="00541FDB">
            <w:pPr>
              <w:jc w:val="center"/>
              <w:rPr>
                <w:b/>
              </w:rPr>
            </w:pPr>
          </w:p>
          <w:p w14:paraId="4FDC0787" w14:textId="77777777" w:rsidR="00BD2C56" w:rsidRDefault="00BD2C56" w:rsidP="00541FDB">
            <w:pPr>
              <w:jc w:val="center"/>
              <w:rPr>
                <w:b/>
              </w:rPr>
            </w:pPr>
            <w:r w:rsidRPr="00395A8A">
              <w:rPr>
                <w:b/>
              </w:rPr>
              <w:t>FIRST SEMESTER</w:t>
            </w:r>
            <w:r>
              <w:rPr>
                <w:b/>
              </w:rPr>
              <w:t>, 2010</w:t>
            </w:r>
          </w:p>
          <w:p w14:paraId="4719A760" w14:textId="77777777" w:rsidR="00BD2C56" w:rsidRDefault="00BD2C56" w:rsidP="00541FDB">
            <w:pPr>
              <w:jc w:val="center"/>
              <w:rPr>
                <w:b/>
              </w:rPr>
            </w:pPr>
            <w:r>
              <w:rPr>
                <w:b/>
              </w:rPr>
              <w:t>Campus:  City</w:t>
            </w:r>
          </w:p>
          <w:p w14:paraId="3E36E5D7" w14:textId="77777777" w:rsidR="00BD2C56" w:rsidRDefault="00BD2C56" w:rsidP="00541FDB">
            <w:pPr>
              <w:jc w:val="center"/>
              <w:rPr>
                <w:b/>
              </w:rPr>
            </w:pPr>
          </w:p>
        </w:tc>
      </w:tr>
    </w:tbl>
    <w:p w14:paraId="67AB3F4A" w14:textId="77777777" w:rsidR="00BD2C56" w:rsidRDefault="00BD2C56" w:rsidP="00BD2C56"/>
    <w:p w14:paraId="2FA7E51B" w14:textId="77777777" w:rsidR="00BD2C56" w:rsidRDefault="00BD2C56" w:rsidP="00BD2C56">
      <w:pPr>
        <w:jc w:val="center"/>
        <w:outlineLvl w:val="0"/>
        <w:rPr>
          <w:b/>
        </w:rPr>
      </w:pPr>
      <w:r>
        <w:rPr>
          <w:b/>
        </w:rPr>
        <w:t>COMPUTER SCIENCE</w:t>
      </w:r>
    </w:p>
    <w:p w14:paraId="570D13E0" w14:textId="77777777" w:rsidR="00BD2C56" w:rsidRDefault="00BD2C56" w:rsidP="00BD2C56">
      <w:pPr>
        <w:jc w:val="center"/>
        <w:outlineLvl w:val="0"/>
        <w:rPr>
          <w:b/>
        </w:rPr>
      </w:pPr>
    </w:p>
    <w:p w14:paraId="2BC054C3" w14:textId="77777777" w:rsidR="00BD2C56" w:rsidRDefault="00BD2C56" w:rsidP="00BD2C56">
      <w:pPr>
        <w:jc w:val="center"/>
        <w:rPr>
          <w:b/>
          <w:sz w:val="32"/>
        </w:rPr>
      </w:pPr>
      <w:r>
        <w:rPr>
          <w:b/>
          <w:sz w:val="32"/>
        </w:rPr>
        <w:t>TEST</w:t>
      </w:r>
    </w:p>
    <w:p w14:paraId="0C809542" w14:textId="77777777" w:rsidR="00BD2C56" w:rsidRDefault="00BD2C56" w:rsidP="00BD2C56">
      <w:pPr>
        <w:jc w:val="center"/>
        <w:rPr>
          <w:b/>
        </w:rPr>
      </w:pPr>
    </w:p>
    <w:p w14:paraId="3BEAC557" w14:textId="77777777" w:rsidR="00BD2C56" w:rsidRDefault="00BD2C56" w:rsidP="00BD2C56">
      <w:pPr>
        <w:jc w:val="center"/>
        <w:outlineLvl w:val="0"/>
        <w:rPr>
          <w:b/>
        </w:rPr>
      </w:pPr>
      <w:r>
        <w:rPr>
          <w:b/>
        </w:rPr>
        <w:t>Principles of Programming</w:t>
      </w:r>
    </w:p>
    <w:p w14:paraId="38A17592" w14:textId="77777777" w:rsidR="00BD2C56" w:rsidRDefault="00BD2C56" w:rsidP="00BD2C56">
      <w:pPr>
        <w:jc w:val="center"/>
        <w:rPr>
          <w:b/>
        </w:rPr>
      </w:pPr>
    </w:p>
    <w:p w14:paraId="25282926" w14:textId="77777777" w:rsidR="00BD2C56" w:rsidRDefault="00BD2C56" w:rsidP="00BD2C56">
      <w:pPr>
        <w:jc w:val="center"/>
        <w:rPr>
          <w:b/>
        </w:rPr>
      </w:pPr>
      <w:r>
        <w:rPr>
          <w:b/>
        </w:rPr>
        <w:t>(Time Allowed:  75 minutes)</w:t>
      </w:r>
    </w:p>
    <w:p w14:paraId="10BF58BF" w14:textId="77777777" w:rsidR="00BD2C56" w:rsidRDefault="00BD2C56" w:rsidP="00BD2C56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BD2C56" w:rsidRPr="00FF675C" w14:paraId="7CE8A729" w14:textId="77777777" w:rsidTr="00541FDB">
        <w:tc>
          <w:tcPr>
            <w:tcW w:w="8931" w:type="dxa"/>
          </w:tcPr>
          <w:p w14:paraId="17BC44DF" w14:textId="77777777" w:rsidR="00BD2C56" w:rsidRPr="0090567E" w:rsidRDefault="00BD2C56" w:rsidP="00541FDB">
            <w:pPr>
              <w:rPr>
                <w:sz w:val="22"/>
                <w:szCs w:val="22"/>
              </w:rPr>
            </w:pPr>
            <w:r w:rsidRPr="0090567E">
              <w:rPr>
                <w:sz w:val="22"/>
                <w:szCs w:val="22"/>
              </w:rPr>
              <w:t>Note:</w:t>
            </w:r>
          </w:p>
          <w:p w14:paraId="2CAADC4E" w14:textId="77777777" w:rsidR="00BD2C56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bullet point list</w:t>
            </w:r>
          </w:p>
          <w:p w14:paraId="31D26624" w14:textId="77777777" w:rsidR="00BD2C56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Since some cover pages may use them</w:t>
            </w:r>
          </w:p>
          <w:p w14:paraId="6FA549B1" w14:textId="77777777" w:rsidR="00BD2C56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They are not supported in our MCQ exam body</w:t>
            </w:r>
          </w:p>
          <w:p w14:paraId="33090A9B" w14:textId="77777777" w:rsidR="00BD2C56" w:rsidRPr="007751F5" w:rsidRDefault="00BD2C56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 should be passed through with the cover page essentially unchanged</w:t>
            </w:r>
            <w:r w:rsidRPr="0090567E">
              <w:rPr>
                <w:sz w:val="22"/>
                <w:szCs w:val="22"/>
              </w:rPr>
              <w:t xml:space="preserve">  </w:t>
            </w:r>
          </w:p>
        </w:tc>
      </w:tr>
    </w:tbl>
    <w:p w14:paraId="0461BB58" w14:textId="77777777" w:rsidR="00BD2C56" w:rsidRPr="00C96873" w:rsidRDefault="00BD2C56" w:rsidP="00BD2C56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7"/>
        <w:gridCol w:w="6069"/>
      </w:tblGrid>
      <w:tr w:rsidR="00BD2C56" w:rsidRPr="00783698" w14:paraId="5118D94D" w14:textId="77777777" w:rsidTr="00541FDB">
        <w:tc>
          <w:tcPr>
            <w:tcW w:w="2988" w:type="dxa"/>
            <w:vAlign w:val="center"/>
          </w:tcPr>
          <w:p w14:paraId="345CE4BA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Tables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6ABF9187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523EDFB4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506F7012" w14:textId="77777777" w:rsidTr="00541FDB">
        <w:tc>
          <w:tcPr>
            <w:tcW w:w="2988" w:type="dxa"/>
            <w:vAlign w:val="center"/>
          </w:tcPr>
          <w:p w14:paraId="415541CE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7ECA45B6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30E15B11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706FEC9B" w14:textId="77777777" w:rsidTr="00541FDB">
        <w:tc>
          <w:tcPr>
            <w:tcW w:w="2988" w:type="dxa"/>
            <w:vAlign w:val="center"/>
          </w:tcPr>
          <w:p w14:paraId="5E2B34A9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 through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3A90143B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4464F74C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714F7D48" w14:textId="77777777" w:rsidTr="00541FDB">
        <w:tc>
          <w:tcPr>
            <w:tcW w:w="2988" w:type="dxa"/>
            <w:vAlign w:val="center"/>
          </w:tcPr>
          <w:p w14:paraId="10D4F9E3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Unchanged</w:t>
            </w:r>
            <w:r w:rsidRPr="007836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54" w:type="dxa"/>
            <w:vAlign w:val="center"/>
          </w:tcPr>
          <w:p w14:paraId="55832B71" w14:textId="77777777" w:rsidR="00BD2C56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  <w:p w14:paraId="24266DD0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34C573E" w14:textId="77777777" w:rsidR="00BD2C56" w:rsidRDefault="00BD2C56" w:rsidP="00797999"/>
    <w:p w14:paraId="68D22B3F" w14:textId="46C94AEE" w:rsidR="00797999" w:rsidRDefault="00797999" w:rsidP="00797999">
      <w:r>
        <w:t>Input</w:t>
      </w:r>
      <w:r w:rsidR="00307155">
        <w:t xml:space="preserve"> header screenshot:</w:t>
      </w:r>
    </w:p>
    <w:p w14:paraId="67BD061C" w14:textId="49276932" w:rsidR="00797999" w:rsidRDefault="002A748D" w:rsidP="00797999">
      <w:pPr>
        <w:rPr>
          <w:noProof/>
        </w:rPr>
      </w:pPr>
      <w:r w:rsidRPr="00BD02FC">
        <w:rPr>
          <w:noProof/>
        </w:rPr>
        <w:drawing>
          <wp:inline distT="0" distB="0" distL="0" distR="0" wp14:anchorId="5D673C0F" wp14:editId="6701BFC9">
            <wp:extent cx="5730875" cy="39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6708" w14:textId="77777777" w:rsidR="00CE2DEF" w:rsidRDefault="00CE2DEF" w:rsidP="00CE2DEF">
      <w:r>
        <w:t>Input footer screenshot:</w:t>
      </w:r>
    </w:p>
    <w:p w14:paraId="25F5B439" w14:textId="3EF3F39E" w:rsidR="00797999" w:rsidRDefault="002A748D" w:rsidP="00797999">
      <w:r w:rsidRPr="00BD02FC">
        <w:rPr>
          <w:noProof/>
        </w:rPr>
        <w:drawing>
          <wp:inline distT="0" distB="0" distL="0" distR="0" wp14:anchorId="6083D603" wp14:editId="0A822C8E">
            <wp:extent cx="5730875" cy="36131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B27F" w14:textId="77777777" w:rsidR="00D84C2D" w:rsidRDefault="00D84C2D"/>
    <w:p w14:paraId="467E681F" w14:textId="06869A23" w:rsidR="00E623B0" w:rsidRDefault="00395A8A" w:rsidP="00B55E4A">
      <w:pPr>
        <w:pStyle w:val="Caption"/>
        <w:keepNext/>
        <w:jc w:val="center"/>
        <w:outlineLvl w:val="0"/>
        <w:rPr>
          <w:sz w:val="36"/>
          <w:szCs w:val="36"/>
        </w:rPr>
      </w:pPr>
      <w:r>
        <w:br w:type="page"/>
      </w:r>
      <w:r w:rsidR="007B45F6" w:rsidRPr="007B45F6">
        <w:rPr>
          <w:sz w:val="36"/>
          <w:szCs w:val="36"/>
        </w:rPr>
        <w:lastRenderedPageBreak/>
        <w:t xml:space="preserve">Page 2 </w:t>
      </w:r>
      <w:r w:rsidR="00797999">
        <w:rPr>
          <w:sz w:val="36"/>
          <w:szCs w:val="36"/>
        </w:rPr>
        <w:t xml:space="preserve">- </w:t>
      </w:r>
      <w:r w:rsidR="007B45F6">
        <w:rPr>
          <w:sz w:val="36"/>
          <w:szCs w:val="36"/>
        </w:rPr>
        <w:t xml:space="preserve">See </w:t>
      </w:r>
      <w:r w:rsidR="00797999">
        <w:rPr>
          <w:sz w:val="36"/>
          <w:szCs w:val="36"/>
        </w:rPr>
        <w:t>h</w:t>
      </w:r>
      <w:r w:rsidR="007B45F6" w:rsidRPr="007B45F6">
        <w:rPr>
          <w:sz w:val="36"/>
          <w:szCs w:val="36"/>
        </w:rPr>
        <w:t>eader format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273"/>
        <w:gridCol w:w="1843"/>
      </w:tblGrid>
      <w:tr w:rsidR="002F672A" w:rsidRPr="00836E63" w14:paraId="57A999E5" w14:textId="77777777" w:rsidTr="00541FDB">
        <w:tc>
          <w:tcPr>
            <w:tcW w:w="2190" w:type="dxa"/>
            <w:vAlign w:val="center"/>
          </w:tcPr>
          <w:p w14:paraId="36D4F6B9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273" w:type="dxa"/>
            <w:vAlign w:val="center"/>
          </w:tcPr>
          <w:p w14:paraId="2309E030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 w:rsidRPr="00836E63">
              <w:rPr>
                <w:sz w:val="28"/>
                <w:szCs w:val="28"/>
              </w:rPr>
              <w:t>Marks</w:t>
            </w:r>
          </w:p>
        </w:tc>
        <w:tc>
          <w:tcPr>
            <w:tcW w:w="1843" w:type="dxa"/>
            <w:vAlign w:val="center"/>
          </w:tcPr>
          <w:p w14:paraId="4CEA6821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 w:rsidRPr="00836E63">
              <w:rPr>
                <w:sz w:val="28"/>
                <w:szCs w:val="28"/>
              </w:rPr>
              <w:t>Out Of</w:t>
            </w:r>
          </w:p>
        </w:tc>
      </w:tr>
      <w:tr w:rsidR="002F672A" w:rsidRPr="00836E63" w14:paraId="445CABB1" w14:textId="77777777" w:rsidTr="00541FDB">
        <w:tc>
          <w:tcPr>
            <w:tcW w:w="2190" w:type="dxa"/>
            <w:vAlign w:val="center"/>
          </w:tcPr>
          <w:p w14:paraId="2081D337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1 - 20 </w:t>
            </w:r>
          </w:p>
        </w:tc>
        <w:tc>
          <w:tcPr>
            <w:tcW w:w="2273" w:type="dxa"/>
            <w:vAlign w:val="center"/>
          </w:tcPr>
          <w:p w14:paraId="2F90A379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</w:p>
          <w:p w14:paraId="5ADC1F2A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9A46FAA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2F672A" w:rsidRPr="00836E63" w14:paraId="01A2524B" w14:textId="77777777" w:rsidTr="00541FDB">
        <w:tc>
          <w:tcPr>
            <w:tcW w:w="2190" w:type="dxa"/>
            <w:vAlign w:val="center"/>
          </w:tcPr>
          <w:p w14:paraId="32338476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273" w:type="dxa"/>
            <w:vAlign w:val="center"/>
          </w:tcPr>
          <w:p w14:paraId="7D6D7090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</w:p>
          <w:p w14:paraId="6A845260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15915B2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2F672A" w:rsidRPr="00836E63" w14:paraId="01997706" w14:textId="77777777" w:rsidTr="00541FDB">
        <w:tc>
          <w:tcPr>
            <w:tcW w:w="2190" w:type="dxa"/>
            <w:vAlign w:val="center"/>
          </w:tcPr>
          <w:p w14:paraId="4B3BA7D7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273" w:type="dxa"/>
            <w:vAlign w:val="center"/>
          </w:tcPr>
          <w:p w14:paraId="4AA2BD78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</w:p>
          <w:p w14:paraId="604B8C25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D4C4254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4508D31A" w14:textId="77777777" w:rsidR="002F672A" w:rsidRDefault="002F672A" w:rsidP="00307155"/>
    <w:p w14:paraId="11139201" w14:textId="77777777" w:rsidR="002F672A" w:rsidRDefault="002F672A" w:rsidP="00307155"/>
    <w:p w14:paraId="69287FC2" w14:textId="7E97653B" w:rsidR="00307155" w:rsidRDefault="00307155" w:rsidP="00307155">
      <w:r>
        <w:t>Input header screenshot:</w:t>
      </w:r>
    </w:p>
    <w:p w14:paraId="45DA7788" w14:textId="334DD745" w:rsidR="00307155" w:rsidRDefault="002A748D" w:rsidP="00307155">
      <w:pPr>
        <w:rPr>
          <w:noProof/>
        </w:rPr>
      </w:pPr>
      <w:r w:rsidRPr="00BD02FC">
        <w:rPr>
          <w:noProof/>
        </w:rPr>
        <w:drawing>
          <wp:inline distT="0" distB="0" distL="0" distR="0" wp14:anchorId="0A36A4BC" wp14:editId="591C71FD">
            <wp:extent cx="5730875" cy="3937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28A1" w14:textId="77777777" w:rsidR="00CE2DEF" w:rsidRDefault="00CE2DEF" w:rsidP="00CE2DEF">
      <w:r>
        <w:t>Input footer screenshot:</w:t>
      </w:r>
    </w:p>
    <w:p w14:paraId="04A73193" w14:textId="2DE0EE4C" w:rsidR="00307155" w:rsidRPr="00307155" w:rsidRDefault="002A748D" w:rsidP="00307155">
      <w:r w:rsidRPr="00BD02FC">
        <w:rPr>
          <w:noProof/>
        </w:rPr>
        <w:drawing>
          <wp:inline distT="0" distB="0" distL="0" distR="0" wp14:anchorId="513F6DB7" wp14:editId="3714A3E9">
            <wp:extent cx="5730875" cy="361315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5ABC" w14:textId="73EBB34E" w:rsidR="00797999" w:rsidRDefault="00E623B0" w:rsidP="00797999">
      <w:pPr>
        <w:pStyle w:val="Caption"/>
        <w:keepNext/>
        <w:jc w:val="center"/>
        <w:outlineLvl w:val="0"/>
        <w:rPr>
          <w:sz w:val="36"/>
          <w:szCs w:val="36"/>
        </w:rPr>
      </w:pPr>
      <w:r>
        <w:br w:type="page"/>
      </w:r>
      <w:bookmarkStart w:id="0" w:name="mc"/>
      <w:bookmarkEnd w:id="0"/>
      <w:r w:rsidR="00797999" w:rsidRPr="007B45F6">
        <w:rPr>
          <w:sz w:val="36"/>
          <w:szCs w:val="36"/>
        </w:rPr>
        <w:lastRenderedPageBreak/>
        <w:t xml:space="preserve">Page </w:t>
      </w:r>
      <w:r w:rsidR="00797999">
        <w:rPr>
          <w:sz w:val="36"/>
          <w:szCs w:val="36"/>
        </w:rPr>
        <w:t>3 - See h</w:t>
      </w:r>
      <w:r w:rsidR="00797999" w:rsidRPr="007B45F6">
        <w:rPr>
          <w:sz w:val="36"/>
          <w:szCs w:val="36"/>
        </w:rPr>
        <w:t>eader format</w:t>
      </w:r>
    </w:p>
    <w:p w14:paraId="466FB6AA" w14:textId="41511113" w:rsidR="00307155" w:rsidRPr="00307155" w:rsidRDefault="0069279A" w:rsidP="00307155">
      <w:r>
        <w:t xml:space="preserve">A blank page might be placed here in some input </w:t>
      </w:r>
      <w:r w:rsidR="003350CC">
        <w:t>documents,</w:t>
      </w:r>
      <w:r>
        <w:t xml:space="preserve"> so questions start on the </w:t>
      </w:r>
      <w:r w:rsidR="003350CC">
        <w:t>right-hand</w:t>
      </w:r>
      <w:r w:rsidR="00F55314">
        <w:t xml:space="preserve"> page.</w:t>
      </w:r>
    </w:p>
    <w:p w14:paraId="25426E3C" w14:textId="31929EF6" w:rsidR="00E623B0" w:rsidRDefault="00E623B0" w:rsidP="00797999">
      <w:pPr>
        <w:rPr>
          <w:b/>
          <w:szCs w:val="24"/>
        </w:rPr>
      </w:pPr>
    </w:p>
    <w:p w14:paraId="4223F709" w14:textId="77777777" w:rsidR="00307155" w:rsidRDefault="00307155" w:rsidP="00307155">
      <w:r>
        <w:t>Input header screenshot:</w:t>
      </w:r>
    </w:p>
    <w:p w14:paraId="7CECA08B" w14:textId="77777777" w:rsidR="00E623B0" w:rsidRDefault="00E623B0" w:rsidP="00FA2745">
      <w:pPr>
        <w:tabs>
          <w:tab w:val="right" w:pos="9000"/>
        </w:tabs>
        <w:jc w:val="center"/>
        <w:rPr>
          <w:b/>
          <w:szCs w:val="24"/>
        </w:rPr>
      </w:pPr>
    </w:p>
    <w:p w14:paraId="765DBAB9" w14:textId="3BECF443" w:rsidR="00262BE4" w:rsidRDefault="002A748D" w:rsidP="00FA2745">
      <w:pPr>
        <w:tabs>
          <w:tab w:val="right" w:pos="9000"/>
        </w:tabs>
        <w:jc w:val="center"/>
        <w:rPr>
          <w:noProof/>
        </w:rPr>
      </w:pPr>
      <w:r w:rsidRPr="00BD02FC">
        <w:rPr>
          <w:noProof/>
        </w:rPr>
        <w:drawing>
          <wp:inline distT="0" distB="0" distL="0" distR="0" wp14:anchorId="47B1051B" wp14:editId="1383A210">
            <wp:extent cx="5730875" cy="4254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BE11" w14:textId="77777777" w:rsidR="00CE2DEF" w:rsidRDefault="00CE2DEF" w:rsidP="00CE2DEF">
      <w:r>
        <w:t>Input footer screenshot:</w:t>
      </w:r>
    </w:p>
    <w:p w14:paraId="12A775BB" w14:textId="46E75902" w:rsidR="00CE2DEF" w:rsidRDefault="002A748D" w:rsidP="00CE2DEF">
      <w:r w:rsidRPr="00BD02FC">
        <w:rPr>
          <w:noProof/>
        </w:rPr>
        <w:drawing>
          <wp:inline distT="0" distB="0" distL="0" distR="0" wp14:anchorId="2A3B7D05" wp14:editId="3B6C5AE2">
            <wp:extent cx="5730875" cy="361315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4C3E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63489B60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37CC5EF3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1B027F94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7402B79F" w14:textId="77777777" w:rsidR="00BD6FDC" w:rsidRDefault="00BD6FDC" w:rsidP="00FA2745">
      <w:pPr>
        <w:tabs>
          <w:tab w:val="right" w:pos="9000"/>
        </w:tabs>
        <w:jc w:val="center"/>
        <w:rPr>
          <w:noProof/>
        </w:rPr>
      </w:pPr>
    </w:p>
    <w:p w14:paraId="3FCE7C85" w14:textId="0C0FA5EC" w:rsidR="00E30F76" w:rsidRDefault="00BD6FDC" w:rsidP="00FA2745">
      <w:pPr>
        <w:tabs>
          <w:tab w:val="right" w:pos="9000"/>
        </w:tabs>
        <w:jc w:val="center"/>
        <w:rPr>
          <w:noProof/>
        </w:rPr>
      </w:pPr>
      <w:r>
        <w:rPr>
          <w:noProof/>
        </w:rPr>
        <w:t>Section Break (Next Page)</w:t>
      </w:r>
    </w:p>
    <w:p w14:paraId="5618AF73" w14:textId="5BD879BE" w:rsidR="00BD6FDC" w:rsidRDefault="00E30F76" w:rsidP="00E30F76">
      <w:pPr>
        <w:rPr>
          <w:noProof/>
        </w:rPr>
      </w:pPr>
      <w:r>
        <w:rPr>
          <w:noProof/>
        </w:rPr>
        <w:br w:type="page"/>
      </w:r>
    </w:p>
    <w:p w14:paraId="008BAF72" w14:textId="26346427" w:rsidR="00BD6FDC" w:rsidRDefault="00BD6FDC" w:rsidP="00BD6FDC">
      <w:pPr>
        <w:tabs>
          <w:tab w:val="right" w:pos="9000"/>
        </w:tabs>
        <w:rPr>
          <w:b/>
          <w:szCs w:val="24"/>
        </w:rPr>
        <w:sectPr w:rsidR="00BD6FDC" w:rsidSect="009D597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09D64C02" w14:textId="77777777" w:rsidR="00A4792D" w:rsidRDefault="00A4792D" w:rsidP="00FA2745">
      <w:pPr>
        <w:tabs>
          <w:tab w:val="right" w:pos="9000"/>
        </w:tabs>
        <w:jc w:val="center"/>
        <w:rPr>
          <w:b/>
          <w:szCs w:val="24"/>
        </w:rPr>
      </w:pPr>
    </w:p>
    <w:p w14:paraId="7D2EA6EA" w14:textId="7D5E63F3" w:rsidR="00B37653" w:rsidRPr="00CE2DEF" w:rsidRDefault="00307155" w:rsidP="00FA2745">
      <w:pPr>
        <w:tabs>
          <w:tab w:val="right" w:pos="9000"/>
        </w:tabs>
        <w:jc w:val="center"/>
        <w:rPr>
          <w:b/>
          <w:sz w:val="36"/>
          <w:szCs w:val="36"/>
        </w:rPr>
      </w:pPr>
      <w:r w:rsidRPr="00CE2DEF">
        <w:rPr>
          <w:b/>
          <w:sz w:val="36"/>
          <w:szCs w:val="36"/>
        </w:rPr>
        <w:t>After MCQ Insertion – See header format.</w:t>
      </w:r>
    </w:p>
    <w:p w14:paraId="4C5AC4EE" w14:textId="77777777" w:rsidR="00307155" w:rsidRDefault="00307155" w:rsidP="00FA2745">
      <w:pPr>
        <w:tabs>
          <w:tab w:val="right" w:pos="9000"/>
        </w:tabs>
        <w:jc w:val="center"/>
        <w:rPr>
          <w:b/>
          <w:szCs w:val="24"/>
        </w:rPr>
      </w:pPr>
    </w:p>
    <w:p w14:paraId="57D883A3" w14:textId="77777777" w:rsidR="002C1B48" w:rsidRPr="007751F5" w:rsidRDefault="002C1B48" w:rsidP="00FA2745">
      <w:pPr>
        <w:tabs>
          <w:tab w:val="right" w:pos="9000"/>
        </w:tabs>
        <w:jc w:val="center"/>
        <w:rPr>
          <w:sz w:val="20"/>
        </w:rPr>
      </w:pPr>
    </w:p>
    <w:p w14:paraId="283EDBE2" w14:textId="77777777" w:rsidR="0045472D" w:rsidRPr="00463D2C" w:rsidRDefault="001F1B90" w:rsidP="001F1B90">
      <w:pPr>
        <w:tabs>
          <w:tab w:val="left" w:pos="3210"/>
          <w:tab w:val="right" w:pos="9000"/>
        </w:tabs>
        <w:rPr>
          <w:sz w:val="20"/>
        </w:rPr>
      </w:pPr>
      <w:r>
        <w:rPr>
          <w:b/>
          <w:sz w:val="28"/>
          <w:szCs w:val="28"/>
        </w:rPr>
        <w:tab/>
      </w:r>
    </w:p>
    <w:p w14:paraId="3177C2FE" w14:textId="77777777" w:rsidR="004F275D" w:rsidRDefault="004F275D" w:rsidP="004F275D">
      <w:pPr>
        <w:tabs>
          <w:tab w:val="right" w:pos="9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Question 21 &lt; Numbering and marks here are passed through &gt;</w:t>
      </w:r>
      <w:r>
        <w:rPr>
          <w:b/>
          <w:sz w:val="28"/>
          <w:szCs w:val="28"/>
        </w:rPr>
        <w:tab/>
        <w:t>[13 marks]</w:t>
      </w:r>
    </w:p>
    <w:p w14:paraId="5A805D98" w14:textId="77777777" w:rsidR="004F275D" w:rsidRDefault="004F275D" w:rsidP="004F275D">
      <w:pPr>
        <w:rPr>
          <w:sz w:val="20"/>
        </w:rPr>
      </w:pPr>
    </w:p>
    <w:p w14:paraId="09936976" w14:textId="77777777" w:rsidR="004F275D" w:rsidRPr="009E4133" w:rsidRDefault="004F275D" w:rsidP="004F275D">
      <w:pPr>
        <w:rPr>
          <w:sz w:val="20"/>
        </w:rPr>
      </w:pPr>
      <w:r>
        <w:rPr>
          <w:sz w:val="20"/>
        </w:rPr>
        <w:t>a)  Since we pass through the cover page and appendix – the author must ensure the question numbering and marks are correct in this document, accounting for the number of MCQ’s to be inserted.</w:t>
      </w:r>
      <w:r w:rsidRPr="009E4133">
        <w:rPr>
          <w:sz w:val="20"/>
        </w:rPr>
        <w:t xml:space="preserve"> </w:t>
      </w:r>
      <w:r>
        <w:rPr>
          <w:sz w:val="20"/>
        </w:rPr>
        <w:br/>
        <w:t>Note that if MCQ’s were inserted after other questions, the MCQ question numbering will still start at 1.</w:t>
      </w:r>
      <w:r>
        <w:rPr>
          <w:sz w:val="20"/>
        </w:rPr>
        <w:br/>
      </w:r>
      <w:r>
        <w:rPr>
          <w:sz w:val="20"/>
        </w:rPr>
        <w:br/>
        <w:t>Note that while this document contains several header formats, they may not be preserved through our app. They may be replaced with a simpler structure for robustness.</w:t>
      </w:r>
    </w:p>
    <w:p w14:paraId="77419427" w14:textId="77777777" w:rsidR="004F275D" w:rsidRDefault="004F275D" w:rsidP="004F275D">
      <w:pPr>
        <w:rPr>
          <w:sz w:val="20"/>
        </w:rPr>
      </w:pPr>
    </w:p>
    <w:p w14:paraId="29DD9687" w14:textId="77777777" w:rsidR="004F275D" w:rsidRPr="009E4133" w:rsidRDefault="004F275D" w:rsidP="004F275D">
      <w:pPr>
        <w:rPr>
          <w:sz w:val="20"/>
        </w:rPr>
      </w:pPr>
    </w:p>
    <w:p w14:paraId="79AA0228" w14:textId="04C4724E" w:rsidR="001D09F0" w:rsidRDefault="004F275D" w:rsidP="004F275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Formatting in general should be preserved.</w:t>
      </w:r>
    </w:p>
    <w:p w14:paraId="66FBEC67" w14:textId="77777777" w:rsidR="004F275D" w:rsidRDefault="004F275D" w:rsidP="004F275D">
      <w:pPr>
        <w:rPr>
          <w:rFonts w:ascii="Courier New" w:hAnsi="Courier New"/>
          <w:sz w:val="20"/>
        </w:rPr>
      </w:pPr>
    </w:p>
    <w:p w14:paraId="0A21B344" w14:textId="77777777" w:rsidR="008B5660" w:rsidRPr="008B5660" w:rsidRDefault="008B566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6A94B7A5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66561D9D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10BB06BA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71FDB641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2D45CDA8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69EF6B30" w14:textId="77777777" w:rsidR="001D09F0" w:rsidRPr="008B566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20F00361" w14:textId="77777777" w:rsidR="008B5660" w:rsidRPr="008B5660" w:rsidRDefault="008B566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32BE6C24" w14:textId="69A92506" w:rsidR="001D09F0" w:rsidRPr="001D09F0" w:rsidRDefault="001D09F0" w:rsidP="001D09F0">
      <w:pPr>
        <w:rPr>
          <w:rFonts w:ascii="Courier New" w:hAnsi="Courier New"/>
          <w:sz w:val="20"/>
        </w:rPr>
      </w:pPr>
    </w:p>
    <w:p w14:paraId="4E477AFE" w14:textId="77777777" w:rsidR="001D09F0" w:rsidRDefault="001D09F0" w:rsidP="005C1267">
      <w:pPr>
        <w:jc w:val="right"/>
        <w:rPr>
          <w:i/>
          <w:sz w:val="20"/>
        </w:rPr>
      </w:pPr>
      <w:r w:rsidRPr="0051709F">
        <w:rPr>
          <w:i/>
          <w:sz w:val="20"/>
        </w:rPr>
        <w:t xml:space="preserve"> (</w:t>
      </w:r>
      <w:r w:rsidR="002056EC">
        <w:rPr>
          <w:i/>
          <w:sz w:val="20"/>
        </w:rPr>
        <w:t>7</w:t>
      </w:r>
      <w:r w:rsidRPr="0051709F">
        <w:rPr>
          <w:i/>
          <w:sz w:val="20"/>
        </w:rPr>
        <w:t xml:space="preserve"> marks)</w:t>
      </w:r>
    </w:p>
    <w:p w14:paraId="5281190E" w14:textId="77777777" w:rsidR="004F275D" w:rsidRDefault="004F275D" w:rsidP="00CE2DEF"/>
    <w:p w14:paraId="4F9912B6" w14:textId="77777777" w:rsidR="004F275D" w:rsidRDefault="004F275D" w:rsidP="004F275D">
      <w:r>
        <w:t>Input header screenshot:</w:t>
      </w:r>
    </w:p>
    <w:p w14:paraId="3E6FA1F0" w14:textId="77777777" w:rsidR="004F275D" w:rsidRDefault="004F275D" w:rsidP="004F275D">
      <w:pPr>
        <w:tabs>
          <w:tab w:val="right" w:pos="9000"/>
        </w:tabs>
        <w:jc w:val="center"/>
        <w:rPr>
          <w:b/>
          <w:szCs w:val="24"/>
        </w:rPr>
      </w:pPr>
    </w:p>
    <w:p w14:paraId="5BA45B83" w14:textId="77777777" w:rsidR="004F275D" w:rsidRPr="0090567E" w:rsidRDefault="004F275D" w:rsidP="004F275D">
      <w:pPr>
        <w:tabs>
          <w:tab w:val="right" w:pos="9000"/>
        </w:tabs>
        <w:jc w:val="center"/>
        <w:rPr>
          <w:b/>
          <w:szCs w:val="24"/>
        </w:rPr>
      </w:pPr>
      <w:r w:rsidRPr="00BD02FC">
        <w:rPr>
          <w:noProof/>
        </w:rPr>
        <w:drawing>
          <wp:inline distT="0" distB="0" distL="0" distR="0" wp14:anchorId="4B579CF0" wp14:editId="7B2C6FB0">
            <wp:extent cx="5730875" cy="5207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D248" w14:textId="77777777" w:rsidR="004F275D" w:rsidRDefault="004F275D" w:rsidP="00CE2DEF"/>
    <w:p w14:paraId="3FDABC5A" w14:textId="3DAB1051" w:rsidR="00CE2DEF" w:rsidRDefault="00CE2DEF" w:rsidP="00CE2DEF">
      <w:r>
        <w:t>Input footer screenshot:</w:t>
      </w:r>
    </w:p>
    <w:p w14:paraId="25F98FF4" w14:textId="529A5270" w:rsidR="00CE2DEF" w:rsidRDefault="002A748D" w:rsidP="00CE2DEF">
      <w:r w:rsidRPr="00BD02FC">
        <w:rPr>
          <w:noProof/>
        </w:rPr>
        <w:drawing>
          <wp:inline distT="0" distB="0" distL="0" distR="0" wp14:anchorId="79BA9996" wp14:editId="52423FE7">
            <wp:extent cx="5730875" cy="361315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6B71" w14:textId="77777777" w:rsidR="002A7EFE" w:rsidRDefault="002A7EFE" w:rsidP="00CE2DEF">
      <w:pPr>
        <w:tabs>
          <w:tab w:val="left" w:pos="5224"/>
          <w:tab w:val="right" w:pos="9000"/>
        </w:tabs>
        <w:jc w:val="center"/>
        <w:rPr>
          <w:iCs/>
          <w:sz w:val="20"/>
        </w:rPr>
      </w:pPr>
    </w:p>
    <w:p w14:paraId="706EE3E5" w14:textId="7AB3C00B" w:rsidR="001E236D" w:rsidRPr="00CE2DEF" w:rsidRDefault="001E236D" w:rsidP="00CE2DEF">
      <w:pPr>
        <w:tabs>
          <w:tab w:val="left" w:pos="5224"/>
          <w:tab w:val="right" w:pos="9000"/>
        </w:tabs>
        <w:jc w:val="center"/>
        <w:rPr>
          <w:iCs/>
          <w:sz w:val="20"/>
        </w:rPr>
      </w:pPr>
      <w:r w:rsidRPr="00CE2DEF">
        <w:rPr>
          <w:iCs/>
          <w:sz w:val="20"/>
        </w:rPr>
        <w:t>Section Break (Next Page)</w:t>
      </w:r>
    </w:p>
    <w:p w14:paraId="7AE5DE86" w14:textId="77777777" w:rsidR="001E236D" w:rsidRDefault="001E236D" w:rsidP="001E236D">
      <w:pPr>
        <w:tabs>
          <w:tab w:val="left" w:pos="5224"/>
          <w:tab w:val="right" w:pos="9000"/>
        </w:tabs>
        <w:rPr>
          <w:i/>
          <w:sz w:val="20"/>
        </w:rPr>
      </w:pPr>
    </w:p>
    <w:p w14:paraId="27463AEA" w14:textId="77777777" w:rsidR="001E236D" w:rsidRPr="001E236D" w:rsidRDefault="001E236D" w:rsidP="001E236D">
      <w:pPr>
        <w:rPr>
          <w:sz w:val="28"/>
          <w:szCs w:val="28"/>
        </w:rPr>
        <w:sectPr w:rsidR="001E236D" w:rsidRPr="001E236D" w:rsidSect="009D597B">
          <w:headerReference w:type="default" r:id="rId17"/>
          <w:headerReference w:type="first" r:id="rId18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0C978A65" w14:textId="29A9B33D" w:rsidR="000D5B86" w:rsidRDefault="00CE2DEF" w:rsidP="008079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After Section Break – See header Format.</w:t>
      </w:r>
    </w:p>
    <w:p w14:paraId="2528676C" w14:textId="77777777" w:rsidR="00CE2DEF" w:rsidRDefault="00CE2DEF" w:rsidP="00CE2DEF"/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8"/>
      </w:tblGrid>
      <w:tr w:rsidR="00EB5C3F" w14:paraId="7D7671CC" w14:textId="77777777" w:rsidTr="00B822B7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068D800F" w14:textId="77777777" w:rsidR="00EB5C3F" w:rsidRDefault="00EB5C3F" w:rsidP="00C41246"/>
        </w:tc>
      </w:tr>
      <w:tr w:rsidR="00401D28" w14:paraId="34608DAC" w14:textId="77777777" w:rsidTr="00B822B7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3F8A1B6" w14:textId="77777777" w:rsidR="00401D28" w:rsidRDefault="00401D28" w:rsidP="00C41246"/>
        </w:tc>
      </w:tr>
      <w:tr w:rsidR="00EB5C3F" w14:paraId="4D3F488B" w14:textId="77777777" w:rsidTr="00B822B7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single" w:sz="4" w:space="0" w:color="auto"/>
            </w:tcBorders>
          </w:tcPr>
          <w:p w14:paraId="7727CF0E" w14:textId="77777777" w:rsidR="00EB5C3F" w:rsidRDefault="00EB5C3F" w:rsidP="00C41246"/>
        </w:tc>
      </w:tr>
    </w:tbl>
    <w:p w14:paraId="43D500E6" w14:textId="77777777" w:rsidR="00CE2DEF" w:rsidRDefault="00CE2DEF" w:rsidP="00CE2DEF"/>
    <w:p w14:paraId="7CE11C9F" w14:textId="77777777" w:rsidR="004F275D" w:rsidRDefault="004F275D" w:rsidP="004F275D">
      <w:r>
        <w:t>Input header screenshot:</w:t>
      </w:r>
    </w:p>
    <w:p w14:paraId="3761C7AF" w14:textId="063AB9E1" w:rsidR="004F275D" w:rsidRDefault="00E36290" w:rsidP="004F275D">
      <w:r>
        <w:rPr>
          <w:noProof/>
        </w:rPr>
        <w:drawing>
          <wp:inline distT="0" distB="0" distL="0" distR="0" wp14:anchorId="15F9A071" wp14:editId="248CCF44">
            <wp:extent cx="5638800" cy="514350"/>
            <wp:effectExtent l="0" t="0" r="0" b="0"/>
            <wp:docPr id="14365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9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189" w14:textId="77777777" w:rsidR="004F275D" w:rsidRDefault="004F275D" w:rsidP="004F275D"/>
    <w:p w14:paraId="124A69BF" w14:textId="401A1644" w:rsidR="00CE2DEF" w:rsidRDefault="00CE2DEF" w:rsidP="00CE2DEF">
      <w:r>
        <w:t>Input footer screenshot:</w:t>
      </w:r>
    </w:p>
    <w:p w14:paraId="060DB02B" w14:textId="1696F149" w:rsidR="00CE2DEF" w:rsidRDefault="00E36290" w:rsidP="00CE2DEF">
      <w:r>
        <w:rPr>
          <w:noProof/>
        </w:rPr>
        <w:drawing>
          <wp:inline distT="0" distB="0" distL="0" distR="0" wp14:anchorId="37B33963" wp14:editId="71AD69D2">
            <wp:extent cx="5543550" cy="514350"/>
            <wp:effectExtent l="0" t="0" r="0" b="0"/>
            <wp:docPr id="72452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5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CB19" w14:textId="77777777" w:rsidR="009D597B" w:rsidRDefault="009D597B" w:rsidP="00726FA8">
      <w:pPr>
        <w:jc w:val="center"/>
        <w:outlineLvl w:val="0"/>
        <w:rPr>
          <w:b/>
        </w:rPr>
      </w:pPr>
    </w:p>
    <w:p w14:paraId="0B524651" w14:textId="77777777" w:rsidR="00755CA0" w:rsidRDefault="009D597B" w:rsidP="00726FA8">
      <w:pPr>
        <w:jc w:val="center"/>
        <w:outlineLvl w:val="0"/>
        <w:rPr>
          <w:b/>
        </w:rPr>
      </w:pPr>
      <w:r>
        <w:rPr>
          <w:b/>
        </w:rPr>
        <w:br w:type="page"/>
      </w:r>
      <w:r w:rsidR="002A6575">
        <w:rPr>
          <w:b/>
        </w:rPr>
        <w:lastRenderedPageBreak/>
        <w:t>APPENDIX</w:t>
      </w:r>
    </w:p>
    <w:p w14:paraId="6E6048CC" w14:textId="77777777" w:rsidR="000D5B86" w:rsidRDefault="000D5B86" w:rsidP="00E463A6">
      <w:pPr>
        <w:rPr>
          <w:sz w:val="22"/>
          <w:szCs w:val="22"/>
          <w:lang w:val="pl-PL"/>
        </w:rPr>
        <w:sectPr w:rsidR="000D5B86" w:rsidSect="009D597B">
          <w:headerReference w:type="default" r:id="rId21"/>
          <w:footerReference w:type="default" r:id="rId22"/>
          <w:footerReference w:type="first" r:id="rId23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7ED59CDD" w14:textId="77777777" w:rsidR="009F224C" w:rsidRDefault="009F224C" w:rsidP="002D77AD">
      <w:pPr>
        <w:rPr>
          <w:rFonts w:ascii="Calibri" w:hAnsi="Calibri"/>
          <w:sz w:val="18"/>
          <w:szCs w:val="18"/>
        </w:rPr>
      </w:pPr>
    </w:p>
    <w:p w14:paraId="0705D6EE" w14:textId="77777777" w:rsidR="00CE2DEF" w:rsidRDefault="00CE2DEF" w:rsidP="00CE2DEF">
      <w:r>
        <w:t>Input header screenshot:</w:t>
      </w:r>
    </w:p>
    <w:p w14:paraId="16699866" w14:textId="4F1B3B53" w:rsidR="00CE2DEF" w:rsidRDefault="002A748D" w:rsidP="005675DB">
      <w:pPr>
        <w:rPr>
          <w:rFonts w:ascii="Calibri" w:hAnsi="Calibri"/>
          <w:sz w:val="18"/>
          <w:szCs w:val="18"/>
        </w:rPr>
      </w:pPr>
      <w:r w:rsidRPr="00BD02FC">
        <w:rPr>
          <w:noProof/>
        </w:rPr>
        <w:drawing>
          <wp:inline distT="0" distB="0" distL="0" distR="0" wp14:anchorId="44004340" wp14:editId="474221E5">
            <wp:extent cx="5730875" cy="382905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28C8" w14:textId="77777777" w:rsidR="00CE2DEF" w:rsidRDefault="00CE2DEF" w:rsidP="005675DB">
      <w:pPr>
        <w:rPr>
          <w:rFonts w:ascii="Calibri" w:hAnsi="Calibri"/>
          <w:sz w:val="18"/>
          <w:szCs w:val="18"/>
        </w:rPr>
      </w:pPr>
    </w:p>
    <w:p w14:paraId="2349A1E2" w14:textId="77777777" w:rsidR="00CE2DEF" w:rsidRDefault="00CE2DEF" w:rsidP="005675DB">
      <w:pPr>
        <w:rPr>
          <w:rFonts w:ascii="Calibri" w:hAnsi="Calibri"/>
          <w:sz w:val="18"/>
          <w:szCs w:val="18"/>
        </w:rPr>
      </w:pPr>
    </w:p>
    <w:p w14:paraId="19B51696" w14:textId="77777777" w:rsidR="00CE2DEF" w:rsidRDefault="00CE2DEF" w:rsidP="005675DB">
      <w:pPr>
        <w:rPr>
          <w:rFonts w:ascii="Calibri" w:hAnsi="Calibri"/>
          <w:sz w:val="18"/>
          <w:szCs w:val="18"/>
        </w:rPr>
      </w:pPr>
    </w:p>
    <w:p w14:paraId="46FE4883" w14:textId="3AB36931" w:rsidR="00CE2DEF" w:rsidRDefault="00CE2DEF" w:rsidP="00CE2DEF">
      <w:r>
        <w:t>Input footer screenshot</w:t>
      </w:r>
      <w:r w:rsidR="00E36290">
        <w:t xml:space="preserve"> (blank)</w:t>
      </w:r>
      <w:r>
        <w:t>:</w:t>
      </w:r>
    </w:p>
    <w:p w14:paraId="2B38B61F" w14:textId="68C5A4BC" w:rsidR="005675DB" w:rsidRPr="005675DB" w:rsidRDefault="002A748D" w:rsidP="005675DB">
      <w:pPr>
        <w:rPr>
          <w:rFonts w:ascii="Calibri" w:hAnsi="Calibri"/>
          <w:sz w:val="18"/>
          <w:szCs w:val="18"/>
        </w:rPr>
      </w:pPr>
      <w:r w:rsidRPr="00BD02FC">
        <w:rPr>
          <w:noProof/>
        </w:rPr>
        <w:drawing>
          <wp:inline distT="0" distB="0" distL="0" distR="0" wp14:anchorId="5C38F214" wp14:editId="0FCA8E66">
            <wp:extent cx="5730875" cy="414655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7BFC" w14:textId="77777777" w:rsidR="002A6575" w:rsidRDefault="002A6575" w:rsidP="00726FA8">
      <w:pPr>
        <w:jc w:val="center"/>
        <w:outlineLvl w:val="0"/>
        <w:rPr>
          <w:rFonts w:ascii="Calibri" w:hAnsi="Calibri"/>
          <w:sz w:val="18"/>
          <w:szCs w:val="18"/>
        </w:rPr>
      </w:pPr>
    </w:p>
    <w:p w14:paraId="1C343948" w14:textId="77777777" w:rsidR="009F224C" w:rsidRDefault="009F224C" w:rsidP="00726FA8">
      <w:pPr>
        <w:jc w:val="center"/>
        <w:outlineLvl w:val="0"/>
        <w:rPr>
          <w:b/>
          <w:lang w:val="sv-SE"/>
        </w:rPr>
      </w:pPr>
    </w:p>
    <w:p w14:paraId="59E4994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99680E8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222E9ED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F63F7E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9CBCF99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441C7B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CC7476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E84374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A38260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37868A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9861A7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17AFE3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0E0866D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41D238F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C1C0C4C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9AD21FC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F0095AF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96AE329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A444D2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1AF8FE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D10B675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6722C9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6087A01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C68A188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76859A3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FF67BB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20DA9F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CFCEF6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32D010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4D860D9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8081E9E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3EA37CF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6894C9E2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583967D3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127C32BA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0421017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C625EA5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302E65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A990A4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70E1A18" w14:textId="77777777" w:rsidR="00E36290" w:rsidRDefault="00E36290" w:rsidP="00E36290">
      <w:r>
        <w:t>Input header screenshot:</w:t>
      </w:r>
    </w:p>
    <w:p w14:paraId="330BD007" w14:textId="781AC735" w:rsidR="00E36290" w:rsidRDefault="00E36290" w:rsidP="00E36290">
      <w:pPr>
        <w:rPr>
          <w:rFonts w:ascii="Calibri" w:hAnsi="Calibri"/>
          <w:sz w:val="18"/>
          <w:szCs w:val="18"/>
        </w:rPr>
      </w:pPr>
      <w:r>
        <w:rPr>
          <w:noProof/>
        </w:rPr>
        <w:drawing>
          <wp:inline distT="0" distB="0" distL="0" distR="0" wp14:anchorId="365930EB" wp14:editId="57400302">
            <wp:extent cx="5731510" cy="435610"/>
            <wp:effectExtent l="0" t="0" r="2540" b="2540"/>
            <wp:docPr id="8422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30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E1B" w14:textId="77777777" w:rsidR="00E36290" w:rsidRDefault="00E36290" w:rsidP="00E36290">
      <w:pPr>
        <w:rPr>
          <w:rFonts w:ascii="Calibri" w:hAnsi="Calibri"/>
          <w:sz w:val="18"/>
          <w:szCs w:val="18"/>
        </w:rPr>
      </w:pPr>
    </w:p>
    <w:p w14:paraId="2E2792D6" w14:textId="77777777" w:rsidR="00E36290" w:rsidRDefault="00E36290" w:rsidP="00E36290">
      <w:pPr>
        <w:rPr>
          <w:rFonts w:ascii="Calibri" w:hAnsi="Calibri"/>
          <w:sz w:val="18"/>
          <w:szCs w:val="18"/>
        </w:rPr>
      </w:pPr>
    </w:p>
    <w:p w14:paraId="3F38ED7D" w14:textId="77777777" w:rsidR="00E36290" w:rsidRDefault="00E36290" w:rsidP="00E36290">
      <w:r>
        <w:t>Input footer screenshot (blank):</w:t>
      </w:r>
    </w:p>
    <w:p w14:paraId="05FBB4C6" w14:textId="77777777" w:rsidR="00E36290" w:rsidRPr="005675DB" w:rsidRDefault="00E36290" w:rsidP="00E36290">
      <w:pPr>
        <w:rPr>
          <w:rFonts w:ascii="Calibri" w:hAnsi="Calibri"/>
          <w:sz w:val="18"/>
          <w:szCs w:val="18"/>
        </w:rPr>
      </w:pPr>
      <w:r w:rsidRPr="00BD02FC">
        <w:rPr>
          <w:noProof/>
        </w:rPr>
        <w:drawing>
          <wp:inline distT="0" distB="0" distL="0" distR="0" wp14:anchorId="51E8E47D" wp14:editId="6E92820C">
            <wp:extent cx="5730875" cy="414655"/>
            <wp:effectExtent l="0" t="0" r="0" b="0"/>
            <wp:docPr id="187968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F16E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7383A64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6D7FA3B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2243031A" w14:textId="77777777" w:rsidR="00287EF4" w:rsidRPr="00E36C7B" w:rsidRDefault="00287EF4" w:rsidP="00726FA8">
      <w:pPr>
        <w:jc w:val="center"/>
        <w:outlineLvl w:val="0"/>
        <w:rPr>
          <w:b/>
          <w:lang w:val="sv-SE"/>
        </w:rPr>
      </w:pPr>
    </w:p>
    <w:p w14:paraId="1A86449E" w14:textId="77777777" w:rsidR="00E41E3E" w:rsidRDefault="00E41E3E" w:rsidP="00E41E3E">
      <w:pPr>
        <w:jc w:val="center"/>
      </w:pPr>
      <w:r>
        <w:t>________________________________________</w:t>
      </w:r>
    </w:p>
    <w:sectPr w:rsidR="00E41E3E" w:rsidSect="000D5B86">
      <w:headerReference w:type="first" r:id="rId27"/>
      <w:footerReference w:type="first" r:id="rId28"/>
      <w:type w:val="continuous"/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1C4DC" w14:textId="77777777" w:rsidR="004A6524" w:rsidRDefault="004A6524">
      <w:r>
        <w:separator/>
      </w:r>
    </w:p>
  </w:endnote>
  <w:endnote w:type="continuationSeparator" w:id="0">
    <w:p w14:paraId="261D5B34" w14:textId="77777777" w:rsidR="004A6524" w:rsidRDefault="004A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423B" w14:textId="77777777" w:rsidR="00A5016E" w:rsidRPr="00151987" w:rsidRDefault="00A5016E" w:rsidP="00E623B0">
    <w:pPr>
      <w:pStyle w:val="Footer"/>
      <w:jc w:val="right"/>
    </w:pPr>
    <w:r>
      <w:rPr>
        <w:lang w:val="en-US"/>
      </w:rPr>
      <w:t>CONTINUED</w:t>
    </w:r>
  </w:p>
  <w:p w14:paraId="26E181D7" w14:textId="77777777" w:rsidR="00A5016E" w:rsidRDefault="00A50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C658C" w14:textId="77777777" w:rsidR="00A5016E" w:rsidRPr="00151987" w:rsidRDefault="00A5016E" w:rsidP="00E623B0">
    <w:pPr>
      <w:pStyle w:val="Footer"/>
      <w:jc w:val="right"/>
    </w:pPr>
    <w:r>
      <w:rPr>
        <w:lang w:val="en-US"/>
      </w:rPr>
      <w:t>CONTINUED</w:t>
    </w:r>
  </w:p>
  <w:p w14:paraId="36908CBE" w14:textId="77777777" w:rsidR="00A5016E" w:rsidRDefault="00A50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3EA0" w14:textId="77777777" w:rsidR="00A5016E" w:rsidRPr="008E6669" w:rsidRDefault="00A5016E" w:rsidP="008E66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10644" w14:textId="77777777" w:rsidR="00A5016E" w:rsidRPr="001F1512" w:rsidRDefault="00A5016E" w:rsidP="00573203">
    <w:pPr>
      <w:pStyle w:val="Footer"/>
      <w:tabs>
        <w:tab w:val="clear" w:pos="8306"/>
        <w:tab w:val="right" w:pos="900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APPENDIX FOLLOWS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A7D9" w14:textId="77777777" w:rsidR="00A5016E" w:rsidRPr="001F1512" w:rsidRDefault="00A5016E" w:rsidP="00916330">
    <w:pPr>
      <w:pStyle w:val="Footer"/>
      <w:tabs>
        <w:tab w:val="clear" w:pos="8306"/>
        <w:tab w:val="left" w:pos="7505"/>
        <w:tab w:val="right" w:pos="90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0491A" w14:textId="77777777" w:rsidR="004A6524" w:rsidRDefault="004A6524">
      <w:r>
        <w:separator/>
      </w:r>
    </w:p>
  </w:footnote>
  <w:footnote w:type="continuationSeparator" w:id="0">
    <w:p w14:paraId="7FAC2EB0" w14:textId="77777777" w:rsidR="004A6524" w:rsidRDefault="004A6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022AB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7AEEBD41" w14:textId="77777777" w:rsidR="00A5016E" w:rsidRDefault="00A5016E" w:rsidP="008A7FC9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5F74C" w14:textId="77777777" w:rsidR="00A5016E" w:rsidRDefault="00A5016E" w:rsidP="009D597B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</w:r>
    <w:r>
      <w:rPr>
        <w:rStyle w:val="PageNumber"/>
      </w:rPr>
      <w:tab/>
      <w:t>&lt;COURSE CODE&gt;</w:t>
    </w:r>
  </w:p>
  <w:p w14:paraId="393D03D7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A8F24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1C022329" w14:textId="77777777" w:rsidR="00A5016E" w:rsidRDefault="00A5016E" w:rsidP="008A7FC9">
    <w:pPr>
      <w:pStyle w:val="Header"/>
      <w:tabs>
        <w:tab w:val="clear" w:pos="8306"/>
        <w:tab w:val="right" w:pos="9000"/>
      </w:tabs>
      <w:rPr>
        <w:rStyle w:val="PageNumber"/>
      </w:rPr>
    </w:pPr>
    <w:r>
      <w:rPr>
        <w:rStyle w:val="PageNumber"/>
      </w:rPr>
      <w:t>Question/Answer Sheet</w:t>
    </w:r>
    <w:r>
      <w:rPr>
        <w:rStyle w:val="PageNumber"/>
      </w:rPr>
      <w:tab/>
    </w:r>
    <w:r>
      <w:rPr>
        <w:rStyle w:val="PageNumber"/>
      </w:rPr>
      <w:tab/>
      <w:t>ID ……….…………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DC0EC" w14:textId="77777777" w:rsidR="00A5016E" w:rsidRDefault="00A5016E" w:rsidP="009D597B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382F153F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  <w:r>
      <w:rPr>
        <w:rStyle w:val="PageNumber"/>
      </w:rPr>
      <w:t>Question/Answer Sheet</w:t>
    </w:r>
    <w:r>
      <w:rPr>
        <w:rStyle w:val="PageNumber"/>
      </w:rPr>
      <w:tab/>
    </w:r>
    <w:r>
      <w:rPr>
        <w:rStyle w:val="PageNumber"/>
      </w:rPr>
      <w:tab/>
      <w:t>ID ……….…………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22DD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APPENDIX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1AFE63A9" w14:textId="77777777" w:rsidR="00A5016E" w:rsidRPr="00370301" w:rsidRDefault="00A5016E" w:rsidP="00370301">
    <w:pPr>
      <w:pStyle w:val="Header"/>
      <w:rPr>
        <w:rStyle w:val="PageNumbe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F1817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  <w:r>
      <w:t>APPENDIX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C12"/>
    <w:multiLevelType w:val="multilevel"/>
    <w:tmpl w:val="F1DAB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4B2093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A20E4"/>
    <w:multiLevelType w:val="hybridMultilevel"/>
    <w:tmpl w:val="C8E806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74B1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360AC"/>
    <w:multiLevelType w:val="hybridMultilevel"/>
    <w:tmpl w:val="649E8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785"/>
    <w:multiLevelType w:val="hybridMultilevel"/>
    <w:tmpl w:val="85C8A9D6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7C97"/>
    <w:multiLevelType w:val="multilevel"/>
    <w:tmpl w:val="0D1E7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82D13B2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11940"/>
    <w:multiLevelType w:val="hybridMultilevel"/>
    <w:tmpl w:val="B622C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6C35"/>
    <w:multiLevelType w:val="hybridMultilevel"/>
    <w:tmpl w:val="C4DCA524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248FF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0240632"/>
    <w:multiLevelType w:val="hybridMultilevel"/>
    <w:tmpl w:val="3814D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827BF"/>
    <w:multiLevelType w:val="hybridMultilevel"/>
    <w:tmpl w:val="1D6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4B35"/>
    <w:multiLevelType w:val="hybridMultilevel"/>
    <w:tmpl w:val="087019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C803E2"/>
    <w:multiLevelType w:val="hybridMultilevel"/>
    <w:tmpl w:val="D5EEA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638"/>
    <w:multiLevelType w:val="hybridMultilevel"/>
    <w:tmpl w:val="6EAC23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C3F3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B6F99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A3CAE"/>
    <w:multiLevelType w:val="hybridMultilevel"/>
    <w:tmpl w:val="A0CAD4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12B1"/>
    <w:multiLevelType w:val="hybridMultilevel"/>
    <w:tmpl w:val="4D16C3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32A04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542F58FE"/>
    <w:multiLevelType w:val="hybridMultilevel"/>
    <w:tmpl w:val="286AD2C8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D4C3E"/>
    <w:multiLevelType w:val="hybridMultilevel"/>
    <w:tmpl w:val="9F54F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D3C63"/>
    <w:multiLevelType w:val="hybridMultilevel"/>
    <w:tmpl w:val="DEAA9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44590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937162"/>
    <w:multiLevelType w:val="multilevel"/>
    <w:tmpl w:val="8826BB2C"/>
    <w:lvl w:ilvl="0">
      <w:start w:val="4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AD6F94"/>
    <w:multiLevelType w:val="hybridMultilevel"/>
    <w:tmpl w:val="882C6E70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C16AD"/>
    <w:multiLevelType w:val="hybridMultilevel"/>
    <w:tmpl w:val="FDEA90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D0465"/>
    <w:multiLevelType w:val="multilevel"/>
    <w:tmpl w:val="AD6C9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148519680">
    <w:abstractNumId w:val="25"/>
  </w:num>
  <w:num w:numId="2" w16cid:durableId="664489">
    <w:abstractNumId w:val="0"/>
  </w:num>
  <w:num w:numId="3" w16cid:durableId="1056776957">
    <w:abstractNumId w:val="23"/>
  </w:num>
  <w:num w:numId="4" w16cid:durableId="1867719285">
    <w:abstractNumId w:val="28"/>
  </w:num>
  <w:num w:numId="5" w16cid:durableId="263152556">
    <w:abstractNumId w:val="6"/>
  </w:num>
  <w:num w:numId="6" w16cid:durableId="468397390">
    <w:abstractNumId w:val="15"/>
  </w:num>
  <w:num w:numId="7" w16cid:durableId="1356272509">
    <w:abstractNumId w:val="9"/>
  </w:num>
  <w:num w:numId="8" w16cid:durableId="1585605796">
    <w:abstractNumId w:val="8"/>
  </w:num>
  <w:num w:numId="9" w16cid:durableId="617376334">
    <w:abstractNumId w:val="22"/>
  </w:num>
  <w:num w:numId="10" w16cid:durableId="254947921">
    <w:abstractNumId w:val="4"/>
  </w:num>
  <w:num w:numId="11" w16cid:durableId="204145038">
    <w:abstractNumId w:val="2"/>
  </w:num>
  <w:num w:numId="12" w16cid:durableId="1517503720">
    <w:abstractNumId w:val="27"/>
  </w:num>
  <w:num w:numId="13" w16cid:durableId="1002002350">
    <w:abstractNumId w:val="3"/>
  </w:num>
  <w:num w:numId="14" w16cid:durableId="1809856658">
    <w:abstractNumId w:val="1"/>
  </w:num>
  <w:num w:numId="15" w16cid:durableId="91705882">
    <w:abstractNumId w:val="21"/>
  </w:num>
  <w:num w:numId="16" w16cid:durableId="1748724473">
    <w:abstractNumId w:val="19"/>
  </w:num>
  <w:num w:numId="17" w16cid:durableId="593896953">
    <w:abstractNumId w:val="18"/>
  </w:num>
  <w:num w:numId="18" w16cid:durableId="236549728">
    <w:abstractNumId w:val="11"/>
  </w:num>
  <w:num w:numId="19" w16cid:durableId="3896805">
    <w:abstractNumId w:val="14"/>
  </w:num>
  <w:num w:numId="20" w16cid:durableId="286350380">
    <w:abstractNumId w:val="13"/>
  </w:num>
  <w:num w:numId="21" w16cid:durableId="1057051740">
    <w:abstractNumId w:val="12"/>
  </w:num>
  <w:num w:numId="22" w16cid:durableId="432214106">
    <w:abstractNumId w:val="5"/>
  </w:num>
  <w:num w:numId="23" w16cid:durableId="1968077890">
    <w:abstractNumId w:val="26"/>
  </w:num>
  <w:num w:numId="24" w16cid:durableId="1088696507">
    <w:abstractNumId w:val="10"/>
  </w:num>
  <w:num w:numId="25" w16cid:durableId="565380513">
    <w:abstractNumId w:val="20"/>
  </w:num>
  <w:num w:numId="26" w16cid:durableId="538129980">
    <w:abstractNumId w:val="7"/>
  </w:num>
  <w:num w:numId="27" w16cid:durableId="1398211850">
    <w:abstractNumId w:val="17"/>
  </w:num>
  <w:num w:numId="28" w16cid:durableId="139424958">
    <w:abstractNumId w:val="24"/>
  </w:num>
  <w:num w:numId="29" w16cid:durableId="169996303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2D"/>
    <w:rsid w:val="0000217F"/>
    <w:rsid w:val="00002749"/>
    <w:rsid w:val="00002C03"/>
    <w:rsid w:val="00002ED6"/>
    <w:rsid w:val="00006C62"/>
    <w:rsid w:val="000109D6"/>
    <w:rsid w:val="00012485"/>
    <w:rsid w:val="0001260C"/>
    <w:rsid w:val="0001291F"/>
    <w:rsid w:val="000132E8"/>
    <w:rsid w:val="000148B2"/>
    <w:rsid w:val="00015DE0"/>
    <w:rsid w:val="00017740"/>
    <w:rsid w:val="00020F6F"/>
    <w:rsid w:val="00022E6A"/>
    <w:rsid w:val="000270D2"/>
    <w:rsid w:val="00027F34"/>
    <w:rsid w:val="00031AFD"/>
    <w:rsid w:val="00032620"/>
    <w:rsid w:val="00032B4E"/>
    <w:rsid w:val="00036022"/>
    <w:rsid w:val="000375EC"/>
    <w:rsid w:val="000401B9"/>
    <w:rsid w:val="0004118F"/>
    <w:rsid w:val="000412E3"/>
    <w:rsid w:val="0004190F"/>
    <w:rsid w:val="000445E2"/>
    <w:rsid w:val="00045B1F"/>
    <w:rsid w:val="00047F69"/>
    <w:rsid w:val="00051B10"/>
    <w:rsid w:val="0005426B"/>
    <w:rsid w:val="00054C01"/>
    <w:rsid w:val="00055BDA"/>
    <w:rsid w:val="0006300A"/>
    <w:rsid w:val="0006469E"/>
    <w:rsid w:val="00066EB3"/>
    <w:rsid w:val="000674C5"/>
    <w:rsid w:val="00067760"/>
    <w:rsid w:val="00067BFB"/>
    <w:rsid w:val="00067D5C"/>
    <w:rsid w:val="000738AB"/>
    <w:rsid w:val="00075B61"/>
    <w:rsid w:val="00083252"/>
    <w:rsid w:val="00083D4B"/>
    <w:rsid w:val="00092C48"/>
    <w:rsid w:val="00094112"/>
    <w:rsid w:val="0009797D"/>
    <w:rsid w:val="000A1B90"/>
    <w:rsid w:val="000A4290"/>
    <w:rsid w:val="000B1050"/>
    <w:rsid w:val="000B121F"/>
    <w:rsid w:val="000B2761"/>
    <w:rsid w:val="000B7373"/>
    <w:rsid w:val="000C103E"/>
    <w:rsid w:val="000C5A82"/>
    <w:rsid w:val="000C674B"/>
    <w:rsid w:val="000D5B86"/>
    <w:rsid w:val="000D66F9"/>
    <w:rsid w:val="000D758F"/>
    <w:rsid w:val="000E3979"/>
    <w:rsid w:val="000E42CF"/>
    <w:rsid w:val="000E45F7"/>
    <w:rsid w:val="000E526E"/>
    <w:rsid w:val="000E6AC9"/>
    <w:rsid w:val="000F36F9"/>
    <w:rsid w:val="000F4D2A"/>
    <w:rsid w:val="000F7629"/>
    <w:rsid w:val="001033F7"/>
    <w:rsid w:val="00103B85"/>
    <w:rsid w:val="00105441"/>
    <w:rsid w:val="00105702"/>
    <w:rsid w:val="00106BC8"/>
    <w:rsid w:val="00107B6F"/>
    <w:rsid w:val="00107E0C"/>
    <w:rsid w:val="00107FF4"/>
    <w:rsid w:val="001111C4"/>
    <w:rsid w:val="00113404"/>
    <w:rsid w:val="0011698B"/>
    <w:rsid w:val="0012192D"/>
    <w:rsid w:val="00125862"/>
    <w:rsid w:val="00127EE6"/>
    <w:rsid w:val="00130C98"/>
    <w:rsid w:val="001317F0"/>
    <w:rsid w:val="00144B79"/>
    <w:rsid w:val="00144B7F"/>
    <w:rsid w:val="001455C8"/>
    <w:rsid w:val="00146903"/>
    <w:rsid w:val="00147E7D"/>
    <w:rsid w:val="0015054A"/>
    <w:rsid w:val="00151987"/>
    <w:rsid w:val="00153FBE"/>
    <w:rsid w:val="001577B5"/>
    <w:rsid w:val="001578CF"/>
    <w:rsid w:val="00160D84"/>
    <w:rsid w:val="001627F8"/>
    <w:rsid w:val="001632A8"/>
    <w:rsid w:val="001653B9"/>
    <w:rsid w:val="00166492"/>
    <w:rsid w:val="00166C1C"/>
    <w:rsid w:val="00166EA3"/>
    <w:rsid w:val="00172E9A"/>
    <w:rsid w:val="00173B60"/>
    <w:rsid w:val="00174FD2"/>
    <w:rsid w:val="00180414"/>
    <w:rsid w:val="00182C03"/>
    <w:rsid w:val="001830DF"/>
    <w:rsid w:val="0019350F"/>
    <w:rsid w:val="001947BA"/>
    <w:rsid w:val="00195A69"/>
    <w:rsid w:val="001A0BFD"/>
    <w:rsid w:val="001A17EC"/>
    <w:rsid w:val="001A21ED"/>
    <w:rsid w:val="001B01BF"/>
    <w:rsid w:val="001B03E9"/>
    <w:rsid w:val="001B2E09"/>
    <w:rsid w:val="001B63B3"/>
    <w:rsid w:val="001B68AD"/>
    <w:rsid w:val="001B7716"/>
    <w:rsid w:val="001C32A8"/>
    <w:rsid w:val="001C5E6A"/>
    <w:rsid w:val="001C618F"/>
    <w:rsid w:val="001C74FE"/>
    <w:rsid w:val="001D05DD"/>
    <w:rsid w:val="001D091F"/>
    <w:rsid w:val="001D09F0"/>
    <w:rsid w:val="001D11C2"/>
    <w:rsid w:val="001D4289"/>
    <w:rsid w:val="001D4A4F"/>
    <w:rsid w:val="001D61FB"/>
    <w:rsid w:val="001D72DE"/>
    <w:rsid w:val="001E1309"/>
    <w:rsid w:val="001E2349"/>
    <w:rsid w:val="001E236D"/>
    <w:rsid w:val="001E300A"/>
    <w:rsid w:val="001E6D5B"/>
    <w:rsid w:val="001E7D16"/>
    <w:rsid w:val="001F1512"/>
    <w:rsid w:val="001F1B90"/>
    <w:rsid w:val="001F2FEB"/>
    <w:rsid w:val="001F34DA"/>
    <w:rsid w:val="001F5A00"/>
    <w:rsid w:val="001F7B22"/>
    <w:rsid w:val="002007F3"/>
    <w:rsid w:val="0020151C"/>
    <w:rsid w:val="002056EC"/>
    <w:rsid w:val="00210233"/>
    <w:rsid w:val="002104E9"/>
    <w:rsid w:val="002121EB"/>
    <w:rsid w:val="00212800"/>
    <w:rsid w:val="00213C82"/>
    <w:rsid w:val="00215296"/>
    <w:rsid w:val="0022169F"/>
    <w:rsid w:val="002227DA"/>
    <w:rsid w:val="0022616A"/>
    <w:rsid w:val="0023095F"/>
    <w:rsid w:val="002316C9"/>
    <w:rsid w:val="002335F6"/>
    <w:rsid w:val="00234B0A"/>
    <w:rsid w:val="0024032B"/>
    <w:rsid w:val="0024739B"/>
    <w:rsid w:val="002503D2"/>
    <w:rsid w:val="002557B1"/>
    <w:rsid w:val="002574B2"/>
    <w:rsid w:val="00262BE4"/>
    <w:rsid w:val="00266F4C"/>
    <w:rsid w:val="00273A46"/>
    <w:rsid w:val="00274510"/>
    <w:rsid w:val="00276775"/>
    <w:rsid w:val="002838B9"/>
    <w:rsid w:val="00285313"/>
    <w:rsid w:val="0028742E"/>
    <w:rsid w:val="00287EF4"/>
    <w:rsid w:val="002903C0"/>
    <w:rsid w:val="002918DF"/>
    <w:rsid w:val="00293C4B"/>
    <w:rsid w:val="00294322"/>
    <w:rsid w:val="00294C60"/>
    <w:rsid w:val="002A1520"/>
    <w:rsid w:val="002A1D32"/>
    <w:rsid w:val="002A3BA8"/>
    <w:rsid w:val="002A6575"/>
    <w:rsid w:val="002A748D"/>
    <w:rsid w:val="002A7EFE"/>
    <w:rsid w:val="002B1434"/>
    <w:rsid w:val="002B1922"/>
    <w:rsid w:val="002B2042"/>
    <w:rsid w:val="002B24A2"/>
    <w:rsid w:val="002B30BD"/>
    <w:rsid w:val="002B43FA"/>
    <w:rsid w:val="002C0473"/>
    <w:rsid w:val="002C0E2F"/>
    <w:rsid w:val="002C1B48"/>
    <w:rsid w:val="002C1D93"/>
    <w:rsid w:val="002C2483"/>
    <w:rsid w:val="002C510F"/>
    <w:rsid w:val="002C61FF"/>
    <w:rsid w:val="002C7FC4"/>
    <w:rsid w:val="002D0F98"/>
    <w:rsid w:val="002D2FA9"/>
    <w:rsid w:val="002D505A"/>
    <w:rsid w:val="002D5421"/>
    <w:rsid w:val="002D68BA"/>
    <w:rsid w:val="002D77AD"/>
    <w:rsid w:val="002D7853"/>
    <w:rsid w:val="002E07CD"/>
    <w:rsid w:val="002E63F3"/>
    <w:rsid w:val="002F4823"/>
    <w:rsid w:val="002F672A"/>
    <w:rsid w:val="002F69BD"/>
    <w:rsid w:val="002F736F"/>
    <w:rsid w:val="00300211"/>
    <w:rsid w:val="0030064E"/>
    <w:rsid w:val="003036A8"/>
    <w:rsid w:val="003045A1"/>
    <w:rsid w:val="0030460C"/>
    <w:rsid w:val="00307155"/>
    <w:rsid w:val="003139F5"/>
    <w:rsid w:val="00313AB0"/>
    <w:rsid w:val="00317835"/>
    <w:rsid w:val="003206A1"/>
    <w:rsid w:val="003206D0"/>
    <w:rsid w:val="00320A07"/>
    <w:rsid w:val="00321DBB"/>
    <w:rsid w:val="00322E6B"/>
    <w:rsid w:val="003326A5"/>
    <w:rsid w:val="00334CAF"/>
    <w:rsid w:val="00334CEF"/>
    <w:rsid w:val="003350CC"/>
    <w:rsid w:val="0033545F"/>
    <w:rsid w:val="00336652"/>
    <w:rsid w:val="00336E25"/>
    <w:rsid w:val="00337B18"/>
    <w:rsid w:val="003421E3"/>
    <w:rsid w:val="00342A29"/>
    <w:rsid w:val="00342EB4"/>
    <w:rsid w:val="00344299"/>
    <w:rsid w:val="0034515F"/>
    <w:rsid w:val="00353594"/>
    <w:rsid w:val="00354694"/>
    <w:rsid w:val="00356590"/>
    <w:rsid w:val="00357A02"/>
    <w:rsid w:val="00361558"/>
    <w:rsid w:val="0036167E"/>
    <w:rsid w:val="003619A3"/>
    <w:rsid w:val="00370301"/>
    <w:rsid w:val="00371CAA"/>
    <w:rsid w:val="0037480A"/>
    <w:rsid w:val="003760EA"/>
    <w:rsid w:val="0037702D"/>
    <w:rsid w:val="003834E4"/>
    <w:rsid w:val="00383D28"/>
    <w:rsid w:val="003915E9"/>
    <w:rsid w:val="00392369"/>
    <w:rsid w:val="0039314E"/>
    <w:rsid w:val="00393F6F"/>
    <w:rsid w:val="0039488F"/>
    <w:rsid w:val="00395A8A"/>
    <w:rsid w:val="003A3B6B"/>
    <w:rsid w:val="003A6979"/>
    <w:rsid w:val="003B1592"/>
    <w:rsid w:val="003B6102"/>
    <w:rsid w:val="003C01B0"/>
    <w:rsid w:val="003C1601"/>
    <w:rsid w:val="003C2C74"/>
    <w:rsid w:val="003C2F9B"/>
    <w:rsid w:val="003C7898"/>
    <w:rsid w:val="003D1B91"/>
    <w:rsid w:val="003D29C1"/>
    <w:rsid w:val="003D317C"/>
    <w:rsid w:val="003D3F71"/>
    <w:rsid w:val="003D565E"/>
    <w:rsid w:val="003E0EC2"/>
    <w:rsid w:val="003E1881"/>
    <w:rsid w:val="003E617D"/>
    <w:rsid w:val="003E6644"/>
    <w:rsid w:val="003E670A"/>
    <w:rsid w:val="003E78D5"/>
    <w:rsid w:val="003F1978"/>
    <w:rsid w:val="003F36A2"/>
    <w:rsid w:val="003F5437"/>
    <w:rsid w:val="003F7254"/>
    <w:rsid w:val="00400B02"/>
    <w:rsid w:val="00401D28"/>
    <w:rsid w:val="004031C4"/>
    <w:rsid w:val="00403B46"/>
    <w:rsid w:val="00407DAB"/>
    <w:rsid w:val="00410BE9"/>
    <w:rsid w:val="00414D60"/>
    <w:rsid w:val="004150E7"/>
    <w:rsid w:val="00420C0F"/>
    <w:rsid w:val="00420F4B"/>
    <w:rsid w:val="00421DE8"/>
    <w:rsid w:val="004245C3"/>
    <w:rsid w:val="00425E2D"/>
    <w:rsid w:val="00425F0F"/>
    <w:rsid w:val="00426271"/>
    <w:rsid w:val="004264B7"/>
    <w:rsid w:val="00432C94"/>
    <w:rsid w:val="004337A5"/>
    <w:rsid w:val="00436765"/>
    <w:rsid w:val="00436A5F"/>
    <w:rsid w:val="00440722"/>
    <w:rsid w:val="00440F64"/>
    <w:rsid w:val="00441083"/>
    <w:rsid w:val="00441D84"/>
    <w:rsid w:val="00443652"/>
    <w:rsid w:val="00445991"/>
    <w:rsid w:val="00446BE5"/>
    <w:rsid w:val="00450765"/>
    <w:rsid w:val="004510B2"/>
    <w:rsid w:val="0045472D"/>
    <w:rsid w:val="0046107D"/>
    <w:rsid w:val="004613BA"/>
    <w:rsid w:val="00461736"/>
    <w:rsid w:val="00461EDC"/>
    <w:rsid w:val="004623CA"/>
    <w:rsid w:val="00463D2C"/>
    <w:rsid w:val="00465430"/>
    <w:rsid w:val="0046628F"/>
    <w:rsid w:val="004674C2"/>
    <w:rsid w:val="0047055C"/>
    <w:rsid w:val="00471B30"/>
    <w:rsid w:val="00471D0E"/>
    <w:rsid w:val="004732DD"/>
    <w:rsid w:val="0047537E"/>
    <w:rsid w:val="004848C2"/>
    <w:rsid w:val="00484C44"/>
    <w:rsid w:val="00490BF8"/>
    <w:rsid w:val="00491A87"/>
    <w:rsid w:val="00491DC2"/>
    <w:rsid w:val="00495629"/>
    <w:rsid w:val="00497DD5"/>
    <w:rsid w:val="004A0ECF"/>
    <w:rsid w:val="004A1CC7"/>
    <w:rsid w:val="004A6524"/>
    <w:rsid w:val="004B0B4E"/>
    <w:rsid w:val="004B5C69"/>
    <w:rsid w:val="004C075E"/>
    <w:rsid w:val="004C1B30"/>
    <w:rsid w:val="004C231E"/>
    <w:rsid w:val="004C2D98"/>
    <w:rsid w:val="004C3A35"/>
    <w:rsid w:val="004D17BD"/>
    <w:rsid w:val="004D17E4"/>
    <w:rsid w:val="004D31C2"/>
    <w:rsid w:val="004D56C2"/>
    <w:rsid w:val="004D5811"/>
    <w:rsid w:val="004E3899"/>
    <w:rsid w:val="004E3A04"/>
    <w:rsid w:val="004F0DE3"/>
    <w:rsid w:val="004F2712"/>
    <w:rsid w:val="004F275D"/>
    <w:rsid w:val="004F3AF0"/>
    <w:rsid w:val="004F7694"/>
    <w:rsid w:val="004F7A84"/>
    <w:rsid w:val="004F7CE8"/>
    <w:rsid w:val="0050062B"/>
    <w:rsid w:val="005024AF"/>
    <w:rsid w:val="005054E5"/>
    <w:rsid w:val="00512B85"/>
    <w:rsid w:val="00512DEC"/>
    <w:rsid w:val="00522AC4"/>
    <w:rsid w:val="00525D4F"/>
    <w:rsid w:val="00526BC4"/>
    <w:rsid w:val="005271AA"/>
    <w:rsid w:val="00532A37"/>
    <w:rsid w:val="00533FFC"/>
    <w:rsid w:val="00535756"/>
    <w:rsid w:val="00544C3C"/>
    <w:rsid w:val="005459B1"/>
    <w:rsid w:val="00551319"/>
    <w:rsid w:val="00552CC6"/>
    <w:rsid w:val="0055617C"/>
    <w:rsid w:val="00556CDE"/>
    <w:rsid w:val="005579AF"/>
    <w:rsid w:val="0056153A"/>
    <w:rsid w:val="00562B7F"/>
    <w:rsid w:val="00563110"/>
    <w:rsid w:val="005631A9"/>
    <w:rsid w:val="005644CF"/>
    <w:rsid w:val="005675DB"/>
    <w:rsid w:val="00571EE2"/>
    <w:rsid w:val="00573203"/>
    <w:rsid w:val="0057451E"/>
    <w:rsid w:val="00580AA8"/>
    <w:rsid w:val="00582DF4"/>
    <w:rsid w:val="00583A15"/>
    <w:rsid w:val="005842B0"/>
    <w:rsid w:val="00586449"/>
    <w:rsid w:val="00586998"/>
    <w:rsid w:val="00590DFE"/>
    <w:rsid w:val="00592948"/>
    <w:rsid w:val="005938C3"/>
    <w:rsid w:val="0059430F"/>
    <w:rsid w:val="00594995"/>
    <w:rsid w:val="00596BD2"/>
    <w:rsid w:val="005A1E35"/>
    <w:rsid w:val="005A299D"/>
    <w:rsid w:val="005A48D5"/>
    <w:rsid w:val="005A559B"/>
    <w:rsid w:val="005A5735"/>
    <w:rsid w:val="005A5C09"/>
    <w:rsid w:val="005B0A75"/>
    <w:rsid w:val="005B0DD4"/>
    <w:rsid w:val="005B2848"/>
    <w:rsid w:val="005B2E25"/>
    <w:rsid w:val="005B4A39"/>
    <w:rsid w:val="005B5419"/>
    <w:rsid w:val="005C10B4"/>
    <w:rsid w:val="005C1267"/>
    <w:rsid w:val="005C2C1B"/>
    <w:rsid w:val="005C4825"/>
    <w:rsid w:val="005C7FA2"/>
    <w:rsid w:val="005D102D"/>
    <w:rsid w:val="005D1D6C"/>
    <w:rsid w:val="005D43C8"/>
    <w:rsid w:val="005D66BC"/>
    <w:rsid w:val="005D6CF2"/>
    <w:rsid w:val="005E2DD6"/>
    <w:rsid w:val="005E7793"/>
    <w:rsid w:val="005F32B0"/>
    <w:rsid w:val="005F460E"/>
    <w:rsid w:val="005F5DA0"/>
    <w:rsid w:val="0060110C"/>
    <w:rsid w:val="00601142"/>
    <w:rsid w:val="00602E62"/>
    <w:rsid w:val="00602F5A"/>
    <w:rsid w:val="006045E7"/>
    <w:rsid w:val="00606270"/>
    <w:rsid w:val="00606742"/>
    <w:rsid w:val="00612797"/>
    <w:rsid w:val="00622DF7"/>
    <w:rsid w:val="00623535"/>
    <w:rsid w:val="006241CB"/>
    <w:rsid w:val="00625CD8"/>
    <w:rsid w:val="006270E8"/>
    <w:rsid w:val="00627D74"/>
    <w:rsid w:val="00631386"/>
    <w:rsid w:val="0063160E"/>
    <w:rsid w:val="0063420B"/>
    <w:rsid w:val="00634641"/>
    <w:rsid w:val="006350FE"/>
    <w:rsid w:val="006354DC"/>
    <w:rsid w:val="006362A7"/>
    <w:rsid w:val="00636E8D"/>
    <w:rsid w:val="006376D6"/>
    <w:rsid w:val="00637CF7"/>
    <w:rsid w:val="00640342"/>
    <w:rsid w:val="00640AA2"/>
    <w:rsid w:val="00643772"/>
    <w:rsid w:val="00645999"/>
    <w:rsid w:val="00645DDF"/>
    <w:rsid w:val="00646CF3"/>
    <w:rsid w:val="00647333"/>
    <w:rsid w:val="006536BA"/>
    <w:rsid w:val="00656AB4"/>
    <w:rsid w:val="00666A03"/>
    <w:rsid w:val="00672FE8"/>
    <w:rsid w:val="00673D73"/>
    <w:rsid w:val="0067506A"/>
    <w:rsid w:val="0067659A"/>
    <w:rsid w:val="00677CA1"/>
    <w:rsid w:val="00680052"/>
    <w:rsid w:val="00681B61"/>
    <w:rsid w:val="00683749"/>
    <w:rsid w:val="00687900"/>
    <w:rsid w:val="0069279A"/>
    <w:rsid w:val="00692BD6"/>
    <w:rsid w:val="0069796C"/>
    <w:rsid w:val="006A0B62"/>
    <w:rsid w:val="006A1A0F"/>
    <w:rsid w:val="006A2132"/>
    <w:rsid w:val="006A2730"/>
    <w:rsid w:val="006A43A8"/>
    <w:rsid w:val="006B2668"/>
    <w:rsid w:val="006B4658"/>
    <w:rsid w:val="006B52C4"/>
    <w:rsid w:val="006B6DDD"/>
    <w:rsid w:val="006C0E4A"/>
    <w:rsid w:val="006C2A5D"/>
    <w:rsid w:val="006C49B8"/>
    <w:rsid w:val="006C6088"/>
    <w:rsid w:val="006D04DE"/>
    <w:rsid w:val="006D0BF8"/>
    <w:rsid w:val="006D6482"/>
    <w:rsid w:val="006D6AEA"/>
    <w:rsid w:val="006D7667"/>
    <w:rsid w:val="006E0447"/>
    <w:rsid w:val="006E4ECF"/>
    <w:rsid w:val="006E4F1C"/>
    <w:rsid w:val="006E5C23"/>
    <w:rsid w:val="006F02E7"/>
    <w:rsid w:val="006F0B15"/>
    <w:rsid w:val="006F40C7"/>
    <w:rsid w:val="006F4854"/>
    <w:rsid w:val="006F779D"/>
    <w:rsid w:val="007009F2"/>
    <w:rsid w:val="007020D0"/>
    <w:rsid w:val="007027CA"/>
    <w:rsid w:val="0070316E"/>
    <w:rsid w:val="007033A6"/>
    <w:rsid w:val="0070521C"/>
    <w:rsid w:val="00705CFD"/>
    <w:rsid w:val="007129BC"/>
    <w:rsid w:val="00712A62"/>
    <w:rsid w:val="00712D0E"/>
    <w:rsid w:val="007134D1"/>
    <w:rsid w:val="00714489"/>
    <w:rsid w:val="00714A6C"/>
    <w:rsid w:val="00715A21"/>
    <w:rsid w:val="00723E9E"/>
    <w:rsid w:val="007251A2"/>
    <w:rsid w:val="0072578C"/>
    <w:rsid w:val="007258A3"/>
    <w:rsid w:val="00726FA8"/>
    <w:rsid w:val="00727A40"/>
    <w:rsid w:val="00730332"/>
    <w:rsid w:val="00733A3F"/>
    <w:rsid w:val="00737CE0"/>
    <w:rsid w:val="00742CAB"/>
    <w:rsid w:val="00742DA3"/>
    <w:rsid w:val="00744784"/>
    <w:rsid w:val="007462BC"/>
    <w:rsid w:val="00746BDC"/>
    <w:rsid w:val="007511D9"/>
    <w:rsid w:val="0075252E"/>
    <w:rsid w:val="007525B4"/>
    <w:rsid w:val="00754940"/>
    <w:rsid w:val="00755CA0"/>
    <w:rsid w:val="007565B5"/>
    <w:rsid w:val="00756631"/>
    <w:rsid w:val="007571E5"/>
    <w:rsid w:val="00757899"/>
    <w:rsid w:val="0077403E"/>
    <w:rsid w:val="00774BF5"/>
    <w:rsid w:val="007751F5"/>
    <w:rsid w:val="00780AA6"/>
    <w:rsid w:val="00781332"/>
    <w:rsid w:val="00781E9D"/>
    <w:rsid w:val="00782005"/>
    <w:rsid w:val="0078200A"/>
    <w:rsid w:val="007831A9"/>
    <w:rsid w:val="0078718C"/>
    <w:rsid w:val="00791886"/>
    <w:rsid w:val="00793A32"/>
    <w:rsid w:val="00793FBE"/>
    <w:rsid w:val="00796E95"/>
    <w:rsid w:val="00797999"/>
    <w:rsid w:val="00797C65"/>
    <w:rsid w:val="00797CCE"/>
    <w:rsid w:val="00797FBE"/>
    <w:rsid w:val="007B3228"/>
    <w:rsid w:val="007B45F6"/>
    <w:rsid w:val="007B5D86"/>
    <w:rsid w:val="007B6938"/>
    <w:rsid w:val="007B7772"/>
    <w:rsid w:val="007C0997"/>
    <w:rsid w:val="007C2D9A"/>
    <w:rsid w:val="007C7787"/>
    <w:rsid w:val="007E1045"/>
    <w:rsid w:val="007E15BA"/>
    <w:rsid w:val="007F6683"/>
    <w:rsid w:val="007F74DD"/>
    <w:rsid w:val="00800A0D"/>
    <w:rsid w:val="00804035"/>
    <w:rsid w:val="00804504"/>
    <w:rsid w:val="00804DA4"/>
    <w:rsid w:val="008072EA"/>
    <w:rsid w:val="00807986"/>
    <w:rsid w:val="0081208C"/>
    <w:rsid w:val="00813430"/>
    <w:rsid w:val="008148AB"/>
    <w:rsid w:val="00816B59"/>
    <w:rsid w:val="00817885"/>
    <w:rsid w:val="00820A78"/>
    <w:rsid w:val="00820AE5"/>
    <w:rsid w:val="00820E64"/>
    <w:rsid w:val="00823A39"/>
    <w:rsid w:val="00833AF3"/>
    <w:rsid w:val="00834A66"/>
    <w:rsid w:val="00835A64"/>
    <w:rsid w:val="00836E63"/>
    <w:rsid w:val="008370B2"/>
    <w:rsid w:val="00842A60"/>
    <w:rsid w:val="00842C85"/>
    <w:rsid w:val="008464C2"/>
    <w:rsid w:val="00850335"/>
    <w:rsid w:val="00851324"/>
    <w:rsid w:val="0085140A"/>
    <w:rsid w:val="00851BED"/>
    <w:rsid w:val="00855102"/>
    <w:rsid w:val="00856580"/>
    <w:rsid w:val="00860E8F"/>
    <w:rsid w:val="0086266B"/>
    <w:rsid w:val="00863B38"/>
    <w:rsid w:val="0086506F"/>
    <w:rsid w:val="00866483"/>
    <w:rsid w:val="008717F2"/>
    <w:rsid w:val="00874942"/>
    <w:rsid w:val="00874EC0"/>
    <w:rsid w:val="008915BB"/>
    <w:rsid w:val="00892C03"/>
    <w:rsid w:val="00893EB3"/>
    <w:rsid w:val="00894ACD"/>
    <w:rsid w:val="00896153"/>
    <w:rsid w:val="008A3686"/>
    <w:rsid w:val="008A5550"/>
    <w:rsid w:val="008A7FC9"/>
    <w:rsid w:val="008B0671"/>
    <w:rsid w:val="008B080F"/>
    <w:rsid w:val="008B2450"/>
    <w:rsid w:val="008B34B3"/>
    <w:rsid w:val="008B36D9"/>
    <w:rsid w:val="008B3BB6"/>
    <w:rsid w:val="008B5660"/>
    <w:rsid w:val="008C0432"/>
    <w:rsid w:val="008C0A23"/>
    <w:rsid w:val="008C48CF"/>
    <w:rsid w:val="008C4DF4"/>
    <w:rsid w:val="008C53C7"/>
    <w:rsid w:val="008D00F4"/>
    <w:rsid w:val="008D093F"/>
    <w:rsid w:val="008D146C"/>
    <w:rsid w:val="008D3406"/>
    <w:rsid w:val="008D5933"/>
    <w:rsid w:val="008D6B75"/>
    <w:rsid w:val="008D794C"/>
    <w:rsid w:val="008E6669"/>
    <w:rsid w:val="008F004F"/>
    <w:rsid w:val="008F017A"/>
    <w:rsid w:val="008F1362"/>
    <w:rsid w:val="008F4024"/>
    <w:rsid w:val="008F783A"/>
    <w:rsid w:val="00902A0E"/>
    <w:rsid w:val="0090567E"/>
    <w:rsid w:val="00905B0B"/>
    <w:rsid w:val="0091068E"/>
    <w:rsid w:val="009112EE"/>
    <w:rsid w:val="0091355D"/>
    <w:rsid w:val="0091583C"/>
    <w:rsid w:val="00916330"/>
    <w:rsid w:val="00920B45"/>
    <w:rsid w:val="00921686"/>
    <w:rsid w:val="00922003"/>
    <w:rsid w:val="0092317D"/>
    <w:rsid w:val="00925315"/>
    <w:rsid w:val="0092587E"/>
    <w:rsid w:val="009264E5"/>
    <w:rsid w:val="00927E91"/>
    <w:rsid w:val="00932EA3"/>
    <w:rsid w:val="00934730"/>
    <w:rsid w:val="009362BD"/>
    <w:rsid w:val="009412B9"/>
    <w:rsid w:val="00945A7C"/>
    <w:rsid w:val="00945FB9"/>
    <w:rsid w:val="00946A04"/>
    <w:rsid w:val="0094773C"/>
    <w:rsid w:val="009500EE"/>
    <w:rsid w:val="00957DCC"/>
    <w:rsid w:val="00960FC4"/>
    <w:rsid w:val="00964B95"/>
    <w:rsid w:val="009758F4"/>
    <w:rsid w:val="00980F3D"/>
    <w:rsid w:val="009855C7"/>
    <w:rsid w:val="00985FA2"/>
    <w:rsid w:val="00990392"/>
    <w:rsid w:val="009927DA"/>
    <w:rsid w:val="00993ED7"/>
    <w:rsid w:val="00996777"/>
    <w:rsid w:val="009972A8"/>
    <w:rsid w:val="009A05F2"/>
    <w:rsid w:val="009A1154"/>
    <w:rsid w:val="009A236F"/>
    <w:rsid w:val="009A455B"/>
    <w:rsid w:val="009A4BBE"/>
    <w:rsid w:val="009B72C4"/>
    <w:rsid w:val="009C070A"/>
    <w:rsid w:val="009C0F13"/>
    <w:rsid w:val="009C378C"/>
    <w:rsid w:val="009C510A"/>
    <w:rsid w:val="009C5FEC"/>
    <w:rsid w:val="009C6085"/>
    <w:rsid w:val="009D3F26"/>
    <w:rsid w:val="009D597B"/>
    <w:rsid w:val="009D706E"/>
    <w:rsid w:val="009E4133"/>
    <w:rsid w:val="009E4394"/>
    <w:rsid w:val="009E4462"/>
    <w:rsid w:val="009E737E"/>
    <w:rsid w:val="009F07FF"/>
    <w:rsid w:val="009F224C"/>
    <w:rsid w:val="009F397C"/>
    <w:rsid w:val="009F3CD2"/>
    <w:rsid w:val="009F6E59"/>
    <w:rsid w:val="00A063D3"/>
    <w:rsid w:val="00A06A0D"/>
    <w:rsid w:val="00A10EFB"/>
    <w:rsid w:val="00A11434"/>
    <w:rsid w:val="00A12931"/>
    <w:rsid w:val="00A1320D"/>
    <w:rsid w:val="00A13E32"/>
    <w:rsid w:val="00A14061"/>
    <w:rsid w:val="00A142D5"/>
    <w:rsid w:val="00A14DDB"/>
    <w:rsid w:val="00A14F3E"/>
    <w:rsid w:val="00A15F61"/>
    <w:rsid w:val="00A1609E"/>
    <w:rsid w:val="00A21EB4"/>
    <w:rsid w:val="00A24517"/>
    <w:rsid w:val="00A25703"/>
    <w:rsid w:val="00A2722B"/>
    <w:rsid w:val="00A277B7"/>
    <w:rsid w:val="00A27E7A"/>
    <w:rsid w:val="00A321E0"/>
    <w:rsid w:val="00A334A7"/>
    <w:rsid w:val="00A33F4E"/>
    <w:rsid w:val="00A34FE1"/>
    <w:rsid w:val="00A353F0"/>
    <w:rsid w:val="00A36F08"/>
    <w:rsid w:val="00A42B66"/>
    <w:rsid w:val="00A43787"/>
    <w:rsid w:val="00A4792D"/>
    <w:rsid w:val="00A5016E"/>
    <w:rsid w:val="00A5335B"/>
    <w:rsid w:val="00A5505C"/>
    <w:rsid w:val="00A72747"/>
    <w:rsid w:val="00A7325E"/>
    <w:rsid w:val="00A754C5"/>
    <w:rsid w:val="00A76000"/>
    <w:rsid w:val="00A7763B"/>
    <w:rsid w:val="00A77B8A"/>
    <w:rsid w:val="00A80925"/>
    <w:rsid w:val="00A83C57"/>
    <w:rsid w:val="00A83D76"/>
    <w:rsid w:val="00A85038"/>
    <w:rsid w:val="00A86068"/>
    <w:rsid w:val="00A901BC"/>
    <w:rsid w:val="00A933F2"/>
    <w:rsid w:val="00A93499"/>
    <w:rsid w:val="00A94102"/>
    <w:rsid w:val="00A969A3"/>
    <w:rsid w:val="00A96D46"/>
    <w:rsid w:val="00A9720E"/>
    <w:rsid w:val="00AA0B20"/>
    <w:rsid w:val="00AA1715"/>
    <w:rsid w:val="00AA3BBF"/>
    <w:rsid w:val="00AA4AF2"/>
    <w:rsid w:val="00AA6302"/>
    <w:rsid w:val="00AA668C"/>
    <w:rsid w:val="00AB169C"/>
    <w:rsid w:val="00AB2E28"/>
    <w:rsid w:val="00AB4062"/>
    <w:rsid w:val="00AB7760"/>
    <w:rsid w:val="00AC16E0"/>
    <w:rsid w:val="00AC17B4"/>
    <w:rsid w:val="00AC230E"/>
    <w:rsid w:val="00AC5017"/>
    <w:rsid w:val="00AC5FDF"/>
    <w:rsid w:val="00AC65F5"/>
    <w:rsid w:val="00AD013B"/>
    <w:rsid w:val="00AD0E18"/>
    <w:rsid w:val="00AD14F7"/>
    <w:rsid w:val="00AD45EB"/>
    <w:rsid w:val="00AD7125"/>
    <w:rsid w:val="00AE2389"/>
    <w:rsid w:val="00AE40DF"/>
    <w:rsid w:val="00AE635F"/>
    <w:rsid w:val="00AE744F"/>
    <w:rsid w:val="00AE785C"/>
    <w:rsid w:val="00AF0218"/>
    <w:rsid w:val="00AF6CD3"/>
    <w:rsid w:val="00AF73A3"/>
    <w:rsid w:val="00AF77A3"/>
    <w:rsid w:val="00B01D16"/>
    <w:rsid w:val="00B026D6"/>
    <w:rsid w:val="00B04211"/>
    <w:rsid w:val="00B062A4"/>
    <w:rsid w:val="00B06D40"/>
    <w:rsid w:val="00B12625"/>
    <w:rsid w:val="00B13852"/>
    <w:rsid w:val="00B13E92"/>
    <w:rsid w:val="00B1403B"/>
    <w:rsid w:val="00B14A86"/>
    <w:rsid w:val="00B15303"/>
    <w:rsid w:val="00B2159A"/>
    <w:rsid w:val="00B21787"/>
    <w:rsid w:val="00B2643F"/>
    <w:rsid w:val="00B26969"/>
    <w:rsid w:val="00B26A9E"/>
    <w:rsid w:val="00B30027"/>
    <w:rsid w:val="00B340D9"/>
    <w:rsid w:val="00B37653"/>
    <w:rsid w:val="00B41B08"/>
    <w:rsid w:val="00B4515A"/>
    <w:rsid w:val="00B4566D"/>
    <w:rsid w:val="00B46777"/>
    <w:rsid w:val="00B470D9"/>
    <w:rsid w:val="00B475D2"/>
    <w:rsid w:val="00B540F5"/>
    <w:rsid w:val="00B55E4A"/>
    <w:rsid w:val="00B57667"/>
    <w:rsid w:val="00B621BD"/>
    <w:rsid w:val="00B641B0"/>
    <w:rsid w:val="00B6441E"/>
    <w:rsid w:val="00B66C25"/>
    <w:rsid w:val="00B67798"/>
    <w:rsid w:val="00B678CB"/>
    <w:rsid w:val="00B74D8D"/>
    <w:rsid w:val="00B76D85"/>
    <w:rsid w:val="00B80351"/>
    <w:rsid w:val="00B81EE7"/>
    <w:rsid w:val="00B822B7"/>
    <w:rsid w:val="00B83CF2"/>
    <w:rsid w:val="00B84D5E"/>
    <w:rsid w:val="00B8744E"/>
    <w:rsid w:val="00B94DB3"/>
    <w:rsid w:val="00B94F5E"/>
    <w:rsid w:val="00B9601D"/>
    <w:rsid w:val="00B96492"/>
    <w:rsid w:val="00B97E78"/>
    <w:rsid w:val="00BA4F60"/>
    <w:rsid w:val="00BB0586"/>
    <w:rsid w:val="00BB3C4E"/>
    <w:rsid w:val="00BB3C7F"/>
    <w:rsid w:val="00BB66B4"/>
    <w:rsid w:val="00BB6B05"/>
    <w:rsid w:val="00BC21E0"/>
    <w:rsid w:val="00BC2D26"/>
    <w:rsid w:val="00BC6E9C"/>
    <w:rsid w:val="00BC750D"/>
    <w:rsid w:val="00BD0301"/>
    <w:rsid w:val="00BD2C56"/>
    <w:rsid w:val="00BD3054"/>
    <w:rsid w:val="00BD3552"/>
    <w:rsid w:val="00BD55CD"/>
    <w:rsid w:val="00BD6FDC"/>
    <w:rsid w:val="00BE0BA1"/>
    <w:rsid w:val="00BE3788"/>
    <w:rsid w:val="00BF0E80"/>
    <w:rsid w:val="00BF0F21"/>
    <w:rsid w:val="00BF75F9"/>
    <w:rsid w:val="00C027CD"/>
    <w:rsid w:val="00C075F3"/>
    <w:rsid w:val="00C07E46"/>
    <w:rsid w:val="00C07F59"/>
    <w:rsid w:val="00C100D8"/>
    <w:rsid w:val="00C11E6D"/>
    <w:rsid w:val="00C125EE"/>
    <w:rsid w:val="00C14F9A"/>
    <w:rsid w:val="00C213F1"/>
    <w:rsid w:val="00C24FF7"/>
    <w:rsid w:val="00C255D8"/>
    <w:rsid w:val="00C267CB"/>
    <w:rsid w:val="00C375FB"/>
    <w:rsid w:val="00C41246"/>
    <w:rsid w:val="00C41B4F"/>
    <w:rsid w:val="00C42E76"/>
    <w:rsid w:val="00C4362B"/>
    <w:rsid w:val="00C461CC"/>
    <w:rsid w:val="00C503CA"/>
    <w:rsid w:val="00C50BFA"/>
    <w:rsid w:val="00C53635"/>
    <w:rsid w:val="00C53D95"/>
    <w:rsid w:val="00C5419A"/>
    <w:rsid w:val="00C55DB0"/>
    <w:rsid w:val="00C603B0"/>
    <w:rsid w:val="00C62C86"/>
    <w:rsid w:val="00C64B26"/>
    <w:rsid w:val="00C658CA"/>
    <w:rsid w:val="00C66EC6"/>
    <w:rsid w:val="00C673F2"/>
    <w:rsid w:val="00C71D60"/>
    <w:rsid w:val="00C71FCE"/>
    <w:rsid w:val="00C7229F"/>
    <w:rsid w:val="00C7282D"/>
    <w:rsid w:val="00C8104F"/>
    <w:rsid w:val="00C815D7"/>
    <w:rsid w:val="00C86E84"/>
    <w:rsid w:val="00C93A5B"/>
    <w:rsid w:val="00C957A5"/>
    <w:rsid w:val="00C96873"/>
    <w:rsid w:val="00C97E40"/>
    <w:rsid w:val="00CA0B8A"/>
    <w:rsid w:val="00CA2996"/>
    <w:rsid w:val="00CA35D9"/>
    <w:rsid w:val="00CB0D06"/>
    <w:rsid w:val="00CB17F5"/>
    <w:rsid w:val="00CB4227"/>
    <w:rsid w:val="00CB6EAE"/>
    <w:rsid w:val="00CC0BBE"/>
    <w:rsid w:val="00CC0E76"/>
    <w:rsid w:val="00CC2DB7"/>
    <w:rsid w:val="00CC4637"/>
    <w:rsid w:val="00CC5D22"/>
    <w:rsid w:val="00CC6B24"/>
    <w:rsid w:val="00CD650A"/>
    <w:rsid w:val="00CE2DEF"/>
    <w:rsid w:val="00CE552B"/>
    <w:rsid w:val="00CF40DB"/>
    <w:rsid w:val="00CF7C77"/>
    <w:rsid w:val="00D03D8B"/>
    <w:rsid w:val="00D0452F"/>
    <w:rsid w:val="00D0495B"/>
    <w:rsid w:val="00D05444"/>
    <w:rsid w:val="00D13A48"/>
    <w:rsid w:val="00D14F31"/>
    <w:rsid w:val="00D17755"/>
    <w:rsid w:val="00D20617"/>
    <w:rsid w:val="00D223C3"/>
    <w:rsid w:val="00D26430"/>
    <w:rsid w:val="00D27642"/>
    <w:rsid w:val="00D308F2"/>
    <w:rsid w:val="00D30F42"/>
    <w:rsid w:val="00D31531"/>
    <w:rsid w:val="00D33832"/>
    <w:rsid w:val="00D354B3"/>
    <w:rsid w:val="00D35CD3"/>
    <w:rsid w:val="00D367CF"/>
    <w:rsid w:val="00D36867"/>
    <w:rsid w:val="00D40C7E"/>
    <w:rsid w:val="00D40F23"/>
    <w:rsid w:val="00D44C20"/>
    <w:rsid w:val="00D45791"/>
    <w:rsid w:val="00D469A4"/>
    <w:rsid w:val="00D52A0A"/>
    <w:rsid w:val="00D5399E"/>
    <w:rsid w:val="00D540CB"/>
    <w:rsid w:val="00D544E7"/>
    <w:rsid w:val="00D57E38"/>
    <w:rsid w:val="00D60AC8"/>
    <w:rsid w:val="00D613E0"/>
    <w:rsid w:val="00D62405"/>
    <w:rsid w:val="00D646A7"/>
    <w:rsid w:val="00D6488A"/>
    <w:rsid w:val="00D67E99"/>
    <w:rsid w:val="00D722D9"/>
    <w:rsid w:val="00D72967"/>
    <w:rsid w:val="00D72B9F"/>
    <w:rsid w:val="00D73AF1"/>
    <w:rsid w:val="00D74060"/>
    <w:rsid w:val="00D75C18"/>
    <w:rsid w:val="00D768E5"/>
    <w:rsid w:val="00D8195E"/>
    <w:rsid w:val="00D82585"/>
    <w:rsid w:val="00D82AD0"/>
    <w:rsid w:val="00D83098"/>
    <w:rsid w:val="00D84C2D"/>
    <w:rsid w:val="00D8505B"/>
    <w:rsid w:val="00D8577B"/>
    <w:rsid w:val="00D85807"/>
    <w:rsid w:val="00D86100"/>
    <w:rsid w:val="00D91326"/>
    <w:rsid w:val="00D94A2F"/>
    <w:rsid w:val="00D9561C"/>
    <w:rsid w:val="00D96E47"/>
    <w:rsid w:val="00DA05DB"/>
    <w:rsid w:val="00DA15E8"/>
    <w:rsid w:val="00DA19D2"/>
    <w:rsid w:val="00DA24D3"/>
    <w:rsid w:val="00DA3F43"/>
    <w:rsid w:val="00DA7BA4"/>
    <w:rsid w:val="00DA7F5B"/>
    <w:rsid w:val="00DB3BAB"/>
    <w:rsid w:val="00DB43C6"/>
    <w:rsid w:val="00DC2604"/>
    <w:rsid w:val="00DC3F6A"/>
    <w:rsid w:val="00DC473B"/>
    <w:rsid w:val="00DC5E3E"/>
    <w:rsid w:val="00DC7678"/>
    <w:rsid w:val="00DD7E98"/>
    <w:rsid w:val="00DE4B14"/>
    <w:rsid w:val="00DE547D"/>
    <w:rsid w:val="00DE64FE"/>
    <w:rsid w:val="00DF3174"/>
    <w:rsid w:val="00E00825"/>
    <w:rsid w:val="00E03C8E"/>
    <w:rsid w:val="00E04554"/>
    <w:rsid w:val="00E1354A"/>
    <w:rsid w:val="00E1438D"/>
    <w:rsid w:val="00E15DFE"/>
    <w:rsid w:val="00E226A9"/>
    <w:rsid w:val="00E2296B"/>
    <w:rsid w:val="00E22C08"/>
    <w:rsid w:val="00E24D35"/>
    <w:rsid w:val="00E26523"/>
    <w:rsid w:val="00E26F33"/>
    <w:rsid w:val="00E30013"/>
    <w:rsid w:val="00E30674"/>
    <w:rsid w:val="00E30F76"/>
    <w:rsid w:val="00E33078"/>
    <w:rsid w:val="00E344DA"/>
    <w:rsid w:val="00E34BDD"/>
    <w:rsid w:val="00E3589D"/>
    <w:rsid w:val="00E36290"/>
    <w:rsid w:val="00E36C0B"/>
    <w:rsid w:val="00E36C7B"/>
    <w:rsid w:val="00E40AFB"/>
    <w:rsid w:val="00E41188"/>
    <w:rsid w:val="00E41850"/>
    <w:rsid w:val="00E41E3E"/>
    <w:rsid w:val="00E42D07"/>
    <w:rsid w:val="00E44628"/>
    <w:rsid w:val="00E463A6"/>
    <w:rsid w:val="00E47404"/>
    <w:rsid w:val="00E53BD8"/>
    <w:rsid w:val="00E54F2D"/>
    <w:rsid w:val="00E5513E"/>
    <w:rsid w:val="00E560DC"/>
    <w:rsid w:val="00E6205F"/>
    <w:rsid w:val="00E623B0"/>
    <w:rsid w:val="00E62B0D"/>
    <w:rsid w:val="00E70E5E"/>
    <w:rsid w:val="00E807BB"/>
    <w:rsid w:val="00E8115D"/>
    <w:rsid w:val="00E81AC9"/>
    <w:rsid w:val="00E81F4E"/>
    <w:rsid w:val="00E87877"/>
    <w:rsid w:val="00E9009A"/>
    <w:rsid w:val="00E90316"/>
    <w:rsid w:val="00E9052E"/>
    <w:rsid w:val="00E9278D"/>
    <w:rsid w:val="00E933DA"/>
    <w:rsid w:val="00E96099"/>
    <w:rsid w:val="00E96A8A"/>
    <w:rsid w:val="00EA2B77"/>
    <w:rsid w:val="00EA2C89"/>
    <w:rsid w:val="00EA538D"/>
    <w:rsid w:val="00EA559C"/>
    <w:rsid w:val="00EB034C"/>
    <w:rsid w:val="00EB06BA"/>
    <w:rsid w:val="00EB073A"/>
    <w:rsid w:val="00EB16D7"/>
    <w:rsid w:val="00EB35D6"/>
    <w:rsid w:val="00EB5466"/>
    <w:rsid w:val="00EB5C3F"/>
    <w:rsid w:val="00EC1E42"/>
    <w:rsid w:val="00EC1E69"/>
    <w:rsid w:val="00EC3641"/>
    <w:rsid w:val="00EC62D2"/>
    <w:rsid w:val="00EC6AE9"/>
    <w:rsid w:val="00ED4A5B"/>
    <w:rsid w:val="00ED661F"/>
    <w:rsid w:val="00ED6966"/>
    <w:rsid w:val="00EE0172"/>
    <w:rsid w:val="00EE06C1"/>
    <w:rsid w:val="00EE20A8"/>
    <w:rsid w:val="00EE281B"/>
    <w:rsid w:val="00EE7DCA"/>
    <w:rsid w:val="00EF2F08"/>
    <w:rsid w:val="00EF630E"/>
    <w:rsid w:val="00EF6AEA"/>
    <w:rsid w:val="00F0082B"/>
    <w:rsid w:val="00F03D5F"/>
    <w:rsid w:val="00F03EBC"/>
    <w:rsid w:val="00F03F52"/>
    <w:rsid w:val="00F062B8"/>
    <w:rsid w:val="00F072DB"/>
    <w:rsid w:val="00F11A7E"/>
    <w:rsid w:val="00F12038"/>
    <w:rsid w:val="00F139CF"/>
    <w:rsid w:val="00F1451E"/>
    <w:rsid w:val="00F15DA7"/>
    <w:rsid w:val="00F16B21"/>
    <w:rsid w:val="00F16DF8"/>
    <w:rsid w:val="00F22847"/>
    <w:rsid w:val="00F229AB"/>
    <w:rsid w:val="00F2403F"/>
    <w:rsid w:val="00F3014E"/>
    <w:rsid w:val="00F33AFC"/>
    <w:rsid w:val="00F37B49"/>
    <w:rsid w:val="00F37B9F"/>
    <w:rsid w:val="00F407EB"/>
    <w:rsid w:val="00F47809"/>
    <w:rsid w:val="00F50A4D"/>
    <w:rsid w:val="00F50AFB"/>
    <w:rsid w:val="00F5238D"/>
    <w:rsid w:val="00F53AFC"/>
    <w:rsid w:val="00F55314"/>
    <w:rsid w:val="00F5538C"/>
    <w:rsid w:val="00F625BB"/>
    <w:rsid w:val="00F62CBA"/>
    <w:rsid w:val="00F636BF"/>
    <w:rsid w:val="00F70B40"/>
    <w:rsid w:val="00F71266"/>
    <w:rsid w:val="00F80329"/>
    <w:rsid w:val="00F80C1E"/>
    <w:rsid w:val="00F81A4A"/>
    <w:rsid w:val="00F81DBC"/>
    <w:rsid w:val="00F82E57"/>
    <w:rsid w:val="00F87410"/>
    <w:rsid w:val="00F876AA"/>
    <w:rsid w:val="00F9343D"/>
    <w:rsid w:val="00F941C8"/>
    <w:rsid w:val="00F95FE1"/>
    <w:rsid w:val="00F96026"/>
    <w:rsid w:val="00F97CB6"/>
    <w:rsid w:val="00FA01AE"/>
    <w:rsid w:val="00FA0EE9"/>
    <w:rsid w:val="00FA2745"/>
    <w:rsid w:val="00FA4195"/>
    <w:rsid w:val="00FB1F28"/>
    <w:rsid w:val="00FB28E3"/>
    <w:rsid w:val="00FB3C5E"/>
    <w:rsid w:val="00FB431C"/>
    <w:rsid w:val="00FB4A9A"/>
    <w:rsid w:val="00FB7BAA"/>
    <w:rsid w:val="00FB7F7E"/>
    <w:rsid w:val="00FC6905"/>
    <w:rsid w:val="00FD23F6"/>
    <w:rsid w:val="00FD2432"/>
    <w:rsid w:val="00FD49D2"/>
    <w:rsid w:val="00FD78EB"/>
    <w:rsid w:val="00FE24BF"/>
    <w:rsid w:val="00FE3AC9"/>
    <w:rsid w:val="00FE5DDA"/>
    <w:rsid w:val="00FE6714"/>
    <w:rsid w:val="00FF033F"/>
    <w:rsid w:val="00FF3C3F"/>
    <w:rsid w:val="00FF48A7"/>
    <w:rsid w:val="00FF570B"/>
    <w:rsid w:val="00FF5BA5"/>
    <w:rsid w:val="00FF5E1D"/>
    <w:rsid w:val="00FF675C"/>
    <w:rsid w:val="00FF6BCB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>
      <o:colormru v:ext="edit" colors="#b2b2b2"/>
    </o:shapedefaults>
    <o:shapelayout v:ext="edit">
      <o:idmap v:ext="edit" data="2"/>
    </o:shapelayout>
  </w:shapeDefaults>
  <w:decimalSymbol w:val="."/>
  <w:listSeparator w:val=","/>
  <w14:docId w14:val="575A67CB"/>
  <w15:chartTrackingRefBased/>
  <w15:docId w15:val="{935248DF-8370-400C-8414-B50623FA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3641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673D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3A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7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C3A35"/>
    <w:pPr>
      <w:spacing w:before="120" w:after="120"/>
    </w:pPr>
    <w:rPr>
      <w:b/>
      <w:bCs/>
      <w:sz w:val="20"/>
    </w:rPr>
  </w:style>
  <w:style w:type="paragraph" w:styleId="DocumentMap">
    <w:name w:val="Document Map"/>
    <w:basedOn w:val="Normal"/>
    <w:semiHidden/>
    <w:rsid w:val="00F3014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3014E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Normal"/>
    <w:next w:val="Normal"/>
    <w:rsid w:val="00945FB9"/>
    <w:pPr>
      <w:keepNext/>
      <w:tabs>
        <w:tab w:val="left" w:pos="720"/>
        <w:tab w:val="right" w:pos="9360"/>
      </w:tabs>
      <w:spacing w:before="180"/>
      <w:ind w:right="-720"/>
      <w:jc w:val="both"/>
    </w:pPr>
    <w:rPr>
      <w:rFonts w:ascii="Times" w:eastAsia="MS Mincho" w:hAnsi="Times"/>
      <w:b/>
      <w:sz w:val="28"/>
      <w:lang w:eastAsia="zh-CN"/>
    </w:rPr>
  </w:style>
  <w:style w:type="character" w:customStyle="1" w:styleId="Superscript">
    <w:name w:val="Superscript"/>
    <w:rsid w:val="00945FB9"/>
    <w:rPr>
      <w:position w:val="6"/>
    </w:rPr>
  </w:style>
  <w:style w:type="paragraph" w:customStyle="1" w:styleId="Program">
    <w:name w:val="Program+"/>
    <w:basedOn w:val="Normal"/>
    <w:rsid w:val="0059294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right="-91"/>
    </w:pPr>
    <w:rPr>
      <w:rFonts w:ascii="Courier New" w:hAnsi="Courier New"/>
      <w:sz w:val="20"/>
    </w:rPr>
  </w:style>
  <w:style w:type="paragraph" w:styleId="z-TopofForm">
    <w:name w:val="HTML Top of Form"/>
    <w:basedOn w:val="Normal"/>
    <w:next w:val="Normal"/>
    <w:hidden/>
    <w:rsid w:val="00823A39"/>
    <w:pPr>
      <w:pBdr>
        <w:bottom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character" w:styleId="HTMLTypewriter">
    <w:name w:val="HTML Typewriter"/>
    <w:rsid w:val="00823A39"/>
    <w:rPr>
      <w:rFonts w:ascii="Courier New" w:eastAsia="PMingLiU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823A39"/>
    <w:pPr>
      <w:pBdr>
        <w:top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paragraph" w:customStyle="1" w:styleId="H2">
    <w:name w:val="H2"/>
    <w:basedOn w:val="Normal"/>
    <w:next w:val="Normal"/>
    <w:rsid w:val="00EF2F08"/>
    <w:pPr>
      <w:keepNext/>
      <w:autoSpaceDE w:val="0"/>
      <w:autoSpaceDN w:val="0"/>
      <w:adjustRightInd w:val="0"/>
      <w:spacing w:before="100" w:after="100"/>
      <w:outlineLvl w:val="2"/>
    </w:pPr>
    <w:rPr>
      <w:rFonts w:eastAsia="PMingLiU"/>
      <w:b/>
      <w:bCs/>
      <w:sz w:val="36"/>
      <w:szCs w:val="36"/>
      <w:lang w:val="en-NZ" w:eastAsia="zh-TW"/>
    </w:rPr>
  </w:style>
  <w:style w:type="character" w:customStyle="1" w:styleId="Typewriter">
    <w:name w:val="Typewriter"/>
    <w:rsid w:val="00EF2F08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8072EA"/>
    <w:pPr>
      <w:jc w:val="both"/>
    </w:pPr>
    <w:rPr>
      <w:rFonts w:eastAsia="PMingLiU"/>
      <w:lang w:val="en-GB" w:eastAsia="zh-CN" w:bidi="en-US"/>
    </w:rPr>
  </w:style>
  <w:style w:type="character" w:customStyle="1" w:styleId="BodyTextChar">
    <w:name w:val="Body Text Char"/>
    <w:link w:val="BodyText"/>
    <w:rsid w:val="008072EA"/>
    <w:rPr>
      <w:rFonts w:eastAsia="PMingLiU"/>
      <w:sz w:val="24"/>
      <w:lang w:val="en-GB" w:eastAsia="zh-CN" w:bidi="en-US"/>
    </w:rPr>
  </w:style>
  <w:style w:type="paragraph" w:customStyle="1" w:styleId="Code">
    <w:name w:val="Code"/>
    <w:basedOn w:val="Normal"/>
    <w:rsid w:val="00A1609E"/>
    <w:pPr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uppressAutoHyphens/>
    </w:pPr>
    <w:rPr>
      <w:rFonts w:ascii="Courier" w:hAnsi="Courier" w:cs="Times"/>
      <w:sz w:val="20"/>
      <w:szCs w:val="24"/>
      <w:lang w:val="en-US"/>
    </w:rPr>
  </w:style>
  <w:style w:type="paragraph" w:customStyle="1" w:styleId="questionnonumber">
    <w:name w:val="question no number"/>
    <w:basedOn w:val="Normal"/>
    <w:rsid w:val="00A1609E"/>
    <w:pPr>
      <w:keepNext/>
      <w:suppressAutoHyphens/>
      <w:spacing w:before="113" w:after="113"/>
      <w:ind w:left="284"/>
    </w:pPr>
    <w:rPr>
      <w:rFonts w:cs="New York"/>
      <w:szCs w:val="24"/>
      <w:lang w:val="en-NZ" w:eastAsia="ar-SA"/>
    </w:rPr>
  </w:style>
  <w:style w:type="character" w:customStyle="1" w:styleId="codeChar">
    <w:name w:val="code Char"/>
    <w:rsid w:val="00DD7E98"/>
    <w:rPr>
      <w:rFonts w:ascii="Courier" w:hAnsi="Courier" w:cs="New York"/>
      <w:sz w:val="20"/>
      <w:lang w:val="en-US" w:eastAsia="ar-SA" w:bidi="ar-SA"/>
    </w:rPr>
  </w:style>
  <w:style w:type="paragraph" w:customStyle="1" w:styleId="questionpart">
    <w:name w:val="question part"/>
    <w:basedOn w:val="Normal"/>
    <w:rsid w:val="00DD7E98"/>
    <w:pPr>
      <w:suppressAutoHyphens/>
      <w:ind w:left="709" w:hanging="482"/>
      <w:jc w:val="both"/>
    </w:pPr>
    <w:rPr>
      <w:rFonts w:cs="New York"/>
      <w:szCs w:val="24"/>
      <w:lang w:val="en-NZ" w:eastAsia="ar-SA"/>
    </w:rPr>
  </w:style>
  <w:style w:type="paragraph" w:styleId="Title">
    <w:name w:val="Title"/>
    <w:basedOn w:val="Normal"/>
    <w:link w:val="TitleChar"/>
    <w:qFormat/>
    <w:rsid w:val="0046107D"/>
    <w:pPr>
      <w:widowControl w:val="0"/>
    </w:pPr>
    <w:rPr>
      <w:rFonts w:ascii="Times" w:eastAsia="PMingLiU" w:hAnsi="Times"/>
      <w:b/>
      <w:sz w:val="28"/>
      <w:lang w:eastAsia="en-NZ"/>
    </w:rPr>
  </w:style>
  <w:style w:type="character" w:customStyle="1" w:styleId="TitleChar">
    <w:name w:val="Title Char"/>
    <w:link w:val="Title"/>
    <w:rsid w:val="0046107D"/>
    <w:rPr>
      <w:rFonts w:ascii="Times" w:eastAsia="PMingLiU" w:hAnsi="Times"/>
      <w:b/>
      <w:sz w:val="28"/>
      <w:lang w:val="en-AU" w:eastAsia="en-NZ"/>
    </w:rPr>
  </w:style>
  <w:style w:type="character" w:customStyle="1" w:styleId="FooterChar">
    <w:name w:val="Footer Char"/>
    <w:link w:val="Footer"/>
    <w:rsid w:val="00E623B0"/>
    <w:rPr>
      <w:sz w:val="24"/>
      <w:lang w:val="en-AU" w:eastAsia="en-US"/>
    </w:rPr>
  </w:style>
  <w:style w:type="paragraph" w:styleId="NoSpacing">
    <w:name w:val="No Spacing"/>
    <w:uiPriority w:val="1"/>
    <w:qFormat/>
    <w:rsid w:val="00A5016E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977">
              <w:marLeft w:val="193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users_radu_3\2003_280FC\Exam%20Template\Exam%20Template%20W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C8D8-446C-45EA-91BD-2376572F9B7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Exam Template W97.dot</Template>
  <TotalTime>4</TotalTime>
  <Pages>7</Pages>
  <Words>265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AUCKLAND</vt:lpstr>
    </vt:vector>
  </TitlesOfParts>
  <Company>mj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AUCKLAND</dc:title>
  <dc:subject/>
  <dc:creator>Radu Nicolescu</dc:creator>
  <cp:keywords/>
  <dc:description/>
  <cp:lastModifiedBy>Michael Connaughton</cp:lastModifiedBy>
  <cp:revision>10</cp:revision>
  <cp:lastPrinted>2008-05-27T00:44:00Z</cp:lastPrinted>
  <dcterms:created xsi:type="dcterms:W3CDTF">2025-06-13T22:28:00Z</dcterms:created>
  <dcterms:modified xsi:type="dcterms:W3CDTF">2025-06-14T16:13:00Z</dcterms:modified>
</cp:coreProperties>
</file>